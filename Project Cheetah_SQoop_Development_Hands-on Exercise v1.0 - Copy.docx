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5E9" w:rsidRPr="00AF2211" w:rsidRDefault="00AA55E9" w:rsidP="009D61EC"/>
    <w:p w:rsidR="00AA55E9" w:rsidRPr="00AF2211" w:rsidRDefault="00AA55E9" w:rsidP="009D61EC"/>
    <w:p w:rsidR="00AA55E9" w:rsidRPr="00AF2211" w:rsidRDefault="00AA55E9" w:rsidP="009D61EC"/>
    <w:p w:rsidR="00AA55E9" w:rsidRPr="00AF2211" w:rsidRDefault="00AA55E9" w:rsidP="009D61EC"/>
    <w:p w:rsidR="00AA55E9" w:rsidRPr="00AF2211" w:rsidRDefault="00AA55E9" w:rsidP="009D61EC"/>
    <w:p w:rsidR="00AA55E9" w:rsidRPr="00AF2211" w:rsidRDefault="00711D8A" w:rsidP="009D61EC">
      <w:r w:rsidRPr="00AF2211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18415</wp:posOffset>
                </wp:positionV>
                <wp:extent cx="2809240" cy="688975"/>
                <wp:effectExtent l="254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240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6968" w:rsidRDefault="00711D8A" w:rsidP="009D61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628900" cy="600075"/>
                                  <wp:effectExtent l="0" t="0" r="0" b="9525"/>
                                  <wp:docPr id="1703" name="Picture 1703" descr="cog logo difference ta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03" descr="cog logo difference ta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8900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.5pt;margin-top:1.45pt;width:221.2pt;height:54.25pt;z-index:251644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v9ksAIAALgFAAAOAAAAZHJzL2Uyb0RvYy54bWysVNtunDAQfa/Uf7D8TriU3QUUNtosS1Up&#10;vUhJP8BrzGIVbGQ7C2nVf+/Y7C2JKlVteUC2Z3xmzszxXN+MXYv2TGkuRY7DqwAjJqisuNjl+OtD&#10;6SUYaUNERVopWI6fmMY3y7dvroc+Y5FsZFsxhQBE6Gzoc9wY02e+r2nDOqKvZM8EGGupOmJgq3Z+&#10;pcgA6F3rR0Ew9wepql5JyrSG02Iy4qXDr2tGzee61sygNseQm3F/5f5b+/eX1yTbKdI3nB7SIH+R&#10;RUe4gKAnqIIYgh4VfwXVcaqklrW5orLzZV1zyhwHYBMGL9jcN6RnjgsUR/enMun/B0s/7b8oxCvo&#10;XYiRIB306IGNBt3KEUW2PEOvM/C678HPjHAMro6q7u8k/aaRkOuGiB1bKSWHhpEK0gvtTf/i6oSj&#10;Lch2+CgrCEMejXRAY606WzuoBgJ0aNPTqTU2FQqHURKkUQwmCrZ5kqSLmQtBsuPtXmnznskO2UWO&#10;FbTeoZP9nTY2G5IdXWwwIUvetq79rXh2AI7TCcSGq9Zms3Dd/JEG6SbZJLEXR/ONFwdF4a3KdezN&#10;y3AxK94V63UR/rRxwzhreFUxYcMclRXGf9a5g8YnTZy0pWXLKwtnU9Jqt123Cu0JKLt036EgF27+&#10;8zRcEYDLC0ohFPY2Sr1yniy8uIxnXroIEi8I09t0HsRpXJTPKd1xwf6dEhpynM6i2SSm33IL3Pea&#10;G8k6bmB2tLzLcXJyIpmV4EZUrrWG8HZaX5TCpn8uBbT72GgnWKvRSa1m3I6AYlW8ldUTSFdJUBaI&#10;EAYeLBqpvmM0wPDIsYDphlH7QYD40zC2SjVuE88WEWzUpWV7aSGCAlCODUbTcm2m+fTYK75rIM7x&#10;ua3gwZTcafmc0+GZwXhwlA6jzM6fy73zOg/c5S8AAAD//wMAUEsDBBQABgAIAAAAIQA/8SnM3AAA&#10;AAkBAAAPAAAAZHJzL2Rvd25yZXYueG1sTI/BTsMwEETvSPyDtUjcWschoDbEqVCBM7TwAW68xCHx&#10;OordNvD1LCe47WhGs2+qzewHccIpdoE0qGUGAqkJtqNWw/vb82IFIiZD1gyBUMMXRtjUlxeVKW04&#10;0w5P+9QKLqFYGg0upbGUMjYOvYnLMCKx9xEmbxLLqZV2Mmcu94PMs+xOetMRf3BmxK3Dpt8fvYZV&#10;5l/6fp2/Rl98q1u3fQxP46fW11fzwz2IhHP6C8MvPqNDzUyHcCQbxaBhoRRvSRryNQj2ixtVgDhw&#10;UPEh60r+X1D/AAAA//8DAFBLAQItABQABgAIAAAAIQC2gziS/gAAAOEBAAATAAAAAAAAAAAAAAAA&#10;AAAAAABbQ29udGVudF9UeXBlc10ueG1sUEsBAi0AFAAGAAgAAAAhADj9If/WAAAAlAEAAAsAAAAA&#10;AAAAAAAAAAAALwEAAF9yZWxzLy5yZWxzUEsBAi0AFAAGAAgAAAAhADqq/2SwAgAAuAUAAA4AAAAA&#10;AAAAAAAAAAAALgIAAGRycy9lMm9Eb2MueG1sUEsBAi0AFAAGAAgAAAAhAD/xKczcAAAACQEAAA8A&#10;AAAAAAAAAAAAAAAACgUAAGRycy9kb3ducmV2LnhtbFBLBQYAAAAABAAEAPMAAAATBgAAAAA=&#10;" filled="f" stroked="f">
                <v:textbox style="mso-fit-shape-to-text:t">
                  <w:txbxContent>
                    <w:p w:rsidR="00456968" w:rsidRDefault="00711D8A" w:rsidP="009D61EC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628900" cy="600075"/>
                            <wp:effectExtent l="0" t="0" r="0" b="9525"/>
                            <wp:docPr id="1703" name="Picture 1703" descr="cog logo difference ta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03" descr="cog logo difference ta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28900" cy="600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A55E9" w:rsidRPr="00AF2211" w:rsidRDefault="00711D8A" w:rsidP="009D61EC">
      <w:r w:rsidRPr="00AF2211">
        <w:rPr>
          <w:noProof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114935</wp:posOffset>
                </wp:positionV>
                <wp:extent cx="5894070" cy="6141085"/>
                <wp:effectExtent l="0" t="635" r="2540" b="190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4070" cy="6141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6968" w:rsidRDefault="00711D8A" w:rsidP="009D61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029325" cy="6048375"/>
                                  <wp:effectExtent l="0" t="0" r="9525" b="9525"/>
                                  <wp:docPr id="1704" name="Picture 1704" descr="coverpageimage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04" descr="coverpageimage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29325" cy="6048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.5pt;margin-top:9.05pt;width:464.1pt;height:483.55pt;z-index:-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wYtgIAAMIFAAAOAAAAZHJzL2Uyb0RvYy54bWysVG1vmzAQ/j5p/8Hyd8pLTQKopGpDmCZ1&#10;L1K7H+CACdbAZrYT0k377zubJE1bTZq28QHZvvNzz909vqvrfd+hHVOaS5Hj8CLAiIlK1lxscvzl&#10;ofQSjLShoqadFCzHj0zj68XbN1fjkLFItrKrmUIAInQ2DjlujRky39dVy3qqL+TABBgbqXpqYKs2&#10;fq3oCOh950dBMPNHqepByYppDafFZMQLh980rDKfmkYzg7ocAzfj/sr91/bvL65otlF0aHl1oEH/&#10;gkVPuYCgJ6iCGoq2ir+C6nmlpJaNuahk78um4RVzOUA2YfAim/uWDszlAsXRw6lM+v/BVh93nxXi&#10;NfQOyiNoDz16YHuDbuUeXdryjIPOwOt+AD+zh2Nwdanq4U5WXzUSctlSsWE3SsmxZbQGeqG96Z9d&#10;nXC0BVmPH2QNYejWSAe0b1RvawfVQIAOPB5PrbFUKjiMk5QEczBVYJuFJAyS2MWg2fH6oLR5x2SP&#10;7CLHCnrv4OnuThtLh2ZHFxtNyJJ3net/J54dgON0AsHhqrVZGq6dP9IgXSWrhHgkmq08EhSFd1Mu&#10;iTcrw3lcXBbLZRH+tHFDkrW8rpmwYY7SCsmfte4g8kkUJ3Fp2fHawllKWm3Wy06hHQVpl+47FOTM&#10;zX9OwxUBcnmRUhiR4DZKvXKWzD1SkthL50HiBWF6m84CkpKifJ7SHRfs31NCY47TOIonNf02t8B9&#10;r3OjWc8NDI+O9zlOTk40sxpcidq11lDeTeuzUlj6T6WAdh8b7RRrRTrJ1ezX++lt2OhWzWtZP4KE&#10;lQSBgRhh8MGileo7RiMMkRzrb1uqGEbdewHPIA0JATfjNiSeR7BR55b1uYWKCqBybDCalkszTart&#10;oPimhUjHh3cDT6fkTtRPrA4PDgaFy+0w1OwkOt87r6fRu/gFAAD//wMAUEsDBBQABgAIAAAAIQB6&#10;z6ga3QAAAAkBAAAPAAAAZHJzL2Rvd25yZXYueG1sTI/NTsNADITvSLzDykjc2k0iFULIpqr4kThw&#10;oQ13N7skEVlvlHWb9O0xJ7jZntH4m3K7+EGd3RT7QAbSdQLKURNsT62B+vC6ykFFRrI4BHIGLi7C&#10;trq+KrGwYaYPd95zqySEYoEGOuax0Do2nfMY12F0JNpXmDyyrFOr7YSzhPtBZ0lypz32JB86HN1T&#10;55rv/ckbYLa79FK/+Pj2ubw/z13SbLA25vZm2T2CYrfwnxl+8QUdKmE6hhPZqAYDq1SqsNzzFJTo&#10;D9l9BuooQ77JQFel/t+g+gEAAP//AwBQSwECLQAUAAYACAAAACEAtoM4kv4AAADhAQAAEwAAAAAA&#10;AAAAAAAAAAAAAAAAW0NvbnRlbnRfVHlwZXNdLnhtbFBLAQItABQABgAIAAAAIQA4/SH/1gAAAJQB&#10;AAALAAAAAAAAAAAAAAAAAC8BAABfcmVscy8ucmVsc1BLAQItABQABgAIAAAAIQB6vvwYtgIAAMIF&#10;AAAOAAAAAAAAAAAAAAAAAC4CAABkcnMvZTJvRG9jLnhtbFBLAQItABQABgAIAAAAIQB6z6ga3QAA&#10;AAkBAAAPAAAAAAAAAAAAAAAAABAFAABkcnMvZG93bnJldi54bWxQSwUGAAAAAAQABADzAAAAGgYA&#10;AAAA&#10;" filled="f" stroked="f">
                <v:textbox style="mso-fit-shape-to-text:t">
                  <w:txbxContent>
                    <w:p w:rsidR="00456968" w:rsidRDefault="00711D8A" w:rsidP="009D61EC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029325" cy="6048375"/>
                            <wp:effectExtent l="0" t="0" r="9525" b="9525"/>
                            <wp:docPr id="1704" name="Picture 1704" descr="coverpageimage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04" descr="coverpageimage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29325" cy="6048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A55E9" w:rsidRPr="00AF2211" w:rsidRDefault="00AA55E9" w:rsidP="009D61EC"/>
    <w:p w:rsidR="00AA55E9" w:rsidRPr="00AF2211" w:rsidRDefault="00AA55E9" w:rsidP="009D61EC"/>
    <w:p w:rsidR="00AA55E9" w:rsidRPr="00AF2211" w:rsidRDefault="00AA55E9" w:rsidP="009D61EC">
      <w:r w:rsidRPr="00AF2211">
        <w:softHyphen/>
      </w:r>
    </w:p>
    <w:p w:rsidR="00AA55E9" w:rsidRPr="00AF2211" w:rsidRDefault="00AA55E9" w:rsidP="009D61EC"/>
    <w:p w:rsidR="00AA55E9" w:rsidRPr="00AF2211" w:rsidRDefault="00AA55E9" w:rsidP="009D61EC"/>
    <w:p w:rsidR="00AA55E9" w:rsidRPr="00AF2211" w:rsidRDefault="00AA55E9" w:rsidP="009D61EC">
      <w:bookmarkStart w:id="0" w:name="_Hlt533862522"/>
      <w:bookmarkEnd w:id="0"/>
    </w:p>
    <w:p w:rsidR="00AA55E9" w:rsidRPr="00AF2211" w:rsidRDefault="00AA55E9" w:rsidP="009D61EC"/>
    <w:p w:rsidR="00AA55E9" w:rsidRPr="00AF2211" w:rsidRDefault="00AA55E9" w:rsidP="009D61EC"/>
    <w:p w:rsidR="00AA55E9" w:rsidRPr="00AF2211" w:rsidRDefault="00AA55E9" w:rsidP="009D61EC"/>
    <w:p w:rsidR="00AA55E9" w:rsidRPr="00AF2211" w:rsidRDefault="00AA55E9" w:rsidP="009D61EC"/>
    <w:p w:rsidR="00AA55E9" w:rsidRPr="00AF2211" w:rsidRDefault="00AA55E9" w:rsidP="009D61EC"/>
    <w:p w:rsidR="00AA55E9" w:rsidRPr="00AF2211" w:rsidRDefault="00AA55E9" w:rsidP="009D61EC"/>
    <w:p w:rsidR="00AA55E9" w:rsidRPr="00AF2211" w:rsidRDefault="00AA55E9" w:rsidP="009D61EC"/>
    <w:p w:rsidR="00AA55E9" w:rsidRPr="00AF2211" w:rsidRDefault="00AA55E9" w:rsidP="009D61EC"/>
    <w:p w:rsidR="00AA55E9" w:rsidRPr="00AF2211" w:rsidRDefault="00AA55E9" w:rsidP="009D61EC"/>
    <w:p w:rsidR="00AA55E9" w:rsidRPr="00AF2211" w:rsidRDefault="00AA55E9" w:rsidP="009D61EC"/>
    <w:p w:rsidR="00AA55E9" w:rsidRDefault="00AA55E9" w:rsidP="009D61EC"/>
    <w:p w:rsidR="00AA55E9" w:rsidRDefault="00AA55E9" w:rsidP="009D61EC"/>
    <w:p w:rsidR="00AA55E9" w:rsidRDefault="00AA55E9" w:rsidP="009D61EC"/>
    <w:p w:rsidR="00AA55E9" w:rsidRDefault="00AA55E9" w:rsidP="009D61EC"/>
    <w:p w:rsidR="00AA55E9" w:rsidRPr="00AF2211" w:rsidRDefault="00AA55E9" w:rsidP="009D61EC"/>
    <w:p w:rsidR="00AA55E9" w:rsidRPr="00AF2211" w:rsidRDefault="00AA55E9" w:rsidP="009D61EC"/>
    <w:p w:rsidR="00AA55E9" w:rsidRPr="00AF2211" w:rsidRDefault="00711D8A" w:rsidP="009D61EC">
      <w:r w:rsidRPr="00AF2211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1185545</wp:posOffset>
                </wp:positionH>
                <wp:positionV relativeFrom="paragraph">
                  <wp:posOffset>97155</wp:posOffset>
                </wp:positionV>
                <wp:extent cx="83185" cy="874395"/>
                <wp:effectExtent l="635" t="1905" r="1905" b="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85" cy="874395"/>
                        </a:xfrm>
                        <a:prstGeom prst="rect">
                          <a:avLst/>
                        </a:prstGeom>
                        <a:solidFill>
                          <a:srgbClr val="3E9A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394C2F" id="Rectangle 4" o:spid="_x0000_s1026" style="position:absolute;margin-left:93.35pt;margin-top:7.65pt;width:6.55pt;height:68.8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IW4fwIAAPkEAAAOAAAAZHJzL2Uyb0RvYy54bWysVNuO0zAQfUfiHyy/t0na9JKo6Wq3u0VI&#10;C6xY+ADXdhoLxza223RB/Dtjpy0tvCBEH1xPZjw+c+aMFzeHVqI9t05oVeFsmGLEFdVMqG2FP39a&#10;D+YYOU8UI1IrXuEX7vDN8vWrRWdKPtKNloxbBEmUKztT4cZ7UyaJow1viRtqwxU4a21b4sG024RZ&#10;0kH2ViajNJ0mnbbMWE25c/D1vnfiZcxf15z6D3XtuEeywoDNx9XGdRPWZLkg5dYS0wh6hEH+AUVL&#10;hIJLz6nuiSdoZ8UfqVpBrXa69kOq20TXtaA81gDVZOlv1Tw3xPBYC5DjzJkm9//S0vf7J4sEq3CB&#10;kSIttOgjkEbUVnKUB3o640qIejZPNhTozKOmXxxSetVAFL+1VncNJwxAZSE+uToQDAdH0aZ7pxlk&#10;JzuvI1OH2rYhIXCADrEhL+eG8INHFD7Ox9l8ghEFz3yWj4tJvICUp7PGOv+G6xaFTYUtII+5yf7R&#10;+YCFlKeQiF1LwdZCymjY7WYlLdoTkMb4obhdRTXAEXcZJlUIVjoc6zP2XwAi3BF8AWxs9fciG+Xp&#10;3agYrKfz2SBf55NBMUvngzQr7oppmhf5/fpHAJjlZSMY4+pRKH6SXZb/XVuPA9ALJgoPddC+yWgS&#10;a79C7y6LTOPvSOFVWCs8TKEULfB8DiJlaOuDYlA2KT0Rst8n1/Ajy8DB6T+yEkUQ+t7rZ6PZC2jA&#10;amgSTCG8F7BptP2GUQezV2H3dUcsx0i+VaCjIsvzMKzRyCezERj20rO59BBFIVWFPUb9duX7Ad8Z&#10;K7YN3JRFYpS+Be3VIgoj6LJHdVQszFes4PgWhAG+tGPUrxdr+RMAAP//AwBQSwMEFAAGAAgAAAAh&#10;AJObk6neAAAACgEAAA8AAABkcnMvZG93bnJldi54bWxMj0FLw0AQhe+C/2EZwZvdqLQmMZsiBUGh&#10;IE178bbJjtlgdjZmt2n890696G3ezOPN94r17Hox4Rg6TwpuFwkIpMabjloFh/3zTQoiRE1G955Q&#10;wTcGWJeXF4XOjT/RDqcqtoJDKORagY1xyKUMjUWnw8IPSHz78KPTkeXYSjPqE4e7Xt4lyUo63RF/&#10;sHrAjcXmszo6BZvD8m2u2lpvbXz3L1O2ff3ap0pdX81PjyAizvHPDGd8RoeSmWp/JBNEzzpdPbCV&#10;h+U9iLMhy7hL/btIQJaF/F+h/AEAAP//AwBQSwECLQAUAAYACAAAACEAtoM4kv4AAADhAQAAEwAA&#10;AAAAAAAAAAAAAAAAAAAAW0NvbnRlbnRfVHlwZXNdLnhtbFBLAQItABQABgAIAAAAIQA4/SH/1gAA&#10;AJQBAAALAAAAAAAAAAAAAAAAAC8BAABfcmVscy8ucmVsc1BLAQItABQABgAIAAAAIQBkGIW4fwIA&#10;APkEAAAOAAAAAAAAAAAAAAAAAC4CAABkcnMvZTJvRG9jLnhtbFBLAQItABQABgAIAAAAIQCTm5Op&#10;3gAAAAoBAAAPAAAAAAAAAAAAAAAAANkEAABkcnMvZG93bnJldi54bWxQSwUGAAAAAAQABADzAAAA&#10;5AUAAAAA&#10;" fillcolor="#3e9ac0" stroked="f"/>
            </w:pict>
          </mc:Fallback>
        </mc:AlternateContent>
      </w:r>
      <w:r w:rsidRPr="00AF2211">
        <w:rPr>
          <w:noProof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116205</wp:posOffset>
                </wp:positionV>
                <wp:extent cx="4775200" cy="1198245"/>
                <wp:effectExtent l="2540" t="1905" r="3810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75200" cy="1198245"/>
                        </a:xfrm>
                        <a:prstGeom prst="roundRect">
                          <a:avLst>
                            <a:gd name="adj" fmla="val 10046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D8D8D8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6968" w:rsidRDefault="00456968" w:rsidP="009D61EC">
                            <w:pPr>
                              <w:pStyle w:val="TitleCover"/>
                            </w:pPr>
                            <w:r>
                              <w:t xml:space="preserve">Assignment Document: </w:t>
                            </w:r>
                          </w:p>
                          <w:p w:rsidR="00456968" w:rsidRPr="006645F7" w:rsidRDefault="000F564D" w:rsidP="009D61EC">
                            <w:pPr>
                              <w:pStyle w:val="Version"/>
                            </w:pPr>
                            <w:r>
                              <w:br/>
                              <w:t>SQOOP</w:t>
                            </w:r>
                          </w:p>
                        </w:txbxContent>
                      </wps:txbx>
                      <wps:bodyPr rot="0" vert="horz" wrap="square" lIns="3200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8" style="position:absolute;margin-left:74pt;margin-top:9.15pt;width:376pt;height:94.35pt;z-index:-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65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XCwmAIAADMFAAAOAAAAZHJzL2Uyb0RvYy54bWysVG1v0zAQ/o7Ef7D8vcvL0pdES6dtpQhp&#10;wMTgB7ix0xgcO9hu04H475wv6dYBHxCilZw7+3x3z91zvrg8tIrshXXS6JImZzElQleGS70t6aeP&#10;68mCEueZ5kwZLUr6IBy9XL58cdF3hUhNYxQXloAT7Yq+K2njfVdEkasa0TJ3Zjqh4bA2tmUeVLuN&#10;uGU9eG9VlMbxLOqN5Z01lXAOdlfDIV2i/7oWlX9f1054okoKuXlcLa6bsEbLC1ZsLesaWY1psH/I&#10;omVSQ9BHVyvmGdlZ+ZurVlbWOFP7s8q0kalrWQnEAGiS+Bc09w3rBGKB4rjusUzu/7mt3u3vLJG8&#10;pNAozVpo0dXOG4xMZqE8fecKsLrv7mwA6LpbU31xRJubhumtuLLW9I1gHJJKgn307EJQHFwlm/6t&#10;4eCdgXes1KG2bXAINSAHbMjDY0PEwZMKNrP5fApdpqSCsyTJF2k2xRisOF7vrPOvhWlJEEpqzU7z&#10;D9B2jMH2t85jW/gIjvHPlNStgibvmSJJHGeIMmLFaAzS0SfiNUrytVQKFbvd3ChL4GpJ1/gb03Gn&#10;ZkoHY23CtVARVgw7AGvMJwBEenzPkzSLr9N8sp4t5pNsnU0n+TxeTOIkv85ncZZnq/WPACbJikZy&#10;LvSt1OJI1ST7OyqMQzOQDMlK+pKeJ/Mp1ulZ9u4U5GoR/n8CiZXG8Qndf6U5yp5JNcjR84yxDAD7&#10;+MVCIFcCPQaa+cPmgFxMQ8BAnY3hD0Aea6C1QAN4aEBojP1GSQ9DW1L3dcesoES90UDAcyBLFsYc&#10;tWw6T0GxqORJFk42pydMV+CrpJ6SQbzxw9Ow66zcNhAqwfJoE2ailj408ymtUYHJRFDjKxJG/1RH&#10;q6e3bvkTAAD//wMAUEsDBBQABgAIAAAAIQBzsAIx4QAAAAoBAAAPAAAAZHJzL2Rvd25yZXYueG1s&#10;TI9BS8NAEIXvgv9hGcGL2N1W0RizKSIIVkGwLbTettkxG8zOhuymTf31jie9zZt5vPleMR99K/bY&#10;xyaQhulEgUCqgm2o1rBePV1mIGIyZE0bCDUcMcK8PD0pTG7Dgd5xv0y14BCKudHgUupyKWPl0Js4&#10;CR0S3z5D701i2dfS9ubA4b6VM6VupDcN8QdnOnx0WH0tB68hvsS13W7d9Ll7PW7evuPF4mMxaH1+&#10;Nj7cg0g4pj8z/OIzOpTMtAsD2Sha1tcZd0k8ZFcg2HCnFC92GmbqVoEsC/m/QvkDAAD//wMAUEsB&#10;Ai0AFAAGAAgAAAAhALaDOJL+AAAA4QEAABMAAAAAAAAAAAAAAAAAAAAAAFtDb250ZW50X1R5cGVz&#10;XS54bWxQSwECLQAUAAYACAAAACEAOP0h/9YAAACUAQAACwAAAAAAAAAAAAAAAAAvAQAAX3JlbHMv&#10;LnJlbHNQSwECLQAUAAYACAAAACEAZu1wsJgCAAAzBQAADgAAAAAAAAAAAAAAAAAuAgAAZHJzL2Uy&#10;b0RvYy54bWxQSwECLQAUAAYACAAAACEAc7ACMeEAAAAKAQAADwAAAAAAAAAAAAAAAADyBAAAZHJz&#10;L2Rvd25yZXYueG1sUEsFBgAAAAAEAAQA8wAAAAAGAAAAAA==&#10;" stroked="f" strokecolor="#d8d8d8" strokeweight=".25pt">
                <v:textbox inset="25.2pt">
                  <w:txbxContent>
                    <w:p w:rsidR="00456968" w:rsidRDefault="00456968" w:rsidP="009D61EC">
                      <w:pPr>
                        <w:pStyle w:val="TitleCover"/>
                      </w:pPr>
                      <w:r>
                        <w:t xml:space="preserve">Assignment Document: </w:t>
                      </w:r>
                    </w:p>
                    <w:p w:rsidR="00456968" w:rsidRPr="006645F7" w:rsidRDefault="000F564D" w:rsidP="009D61EC">
                      <w:pPr>
                        <w:pStyle w:val="Version"/>
                      </w:pPr>
                      <w:r>
                        <w:br/>
                        <w:t>SQOOP</w:t>
                      </w:r>
                    </w:p>
                  </w:txbxContent>
                </v:textbox>
              </v:roundrect>
            </w:pict>
          </mc:Fallback>
        </mc:AlternateContent>
      </w:r>
    </w:p>
    <w:p w:rsidR="00AA55E9" w:rsidRPr="00AF2211" w:rsidRDefault="00AA55E9" w:rsidP="009D61EC"/>
    <w:p w:rsidR="00AA55E9" w:rsidRPr="00AF2211" w:rsidRDefault="00AA55E9" w:rsidP="009D61EC"/>
    <w:p w:rsidR="00AA55E9" w:rsidRPr="00AF2211" w:rsidRDefault="00711D8A" w:rsidP="009D61EC">
      <w:r w:rsidRPr="00AF2211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ragraph">
                  <wp:posOffset>165735</wp:posOffset>
                </wp:positionV>
                <wp:extent cx="76200" cy="640080"/>
                <wp:effectExtent l="635" t="3810" r="0" b="3810"/>
                <wp:wrapNone/>
                <wp:docPr id="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640080"/>
                        </a:xfrm>
                        <a:prstGeom prst="rect">
                          <a:avLst/>
                        </a:prstGeom>
                        <a:solidFill>
                          <a:srgbClr val="41AD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8FF4E2" id="Rectangle 5" o:spid="_x0000_s1026" style="position:absolute;margin-left:109.85pt;margin-top:13.05pt;width:6pt;height:50.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tQUfQIAAPkEAAAOAAAAZHJzL2Uyb0RvYy54bWysVNuO0zAQfUfiHyy/d5NU7iVR09XuliKk&#10;BVYsfIBrO42FYxvbbbog/p2x05Yu8IAQfXA9mfH4nJkzXlwfOoX2wnlpdI2LqxwjoZnhUm9r/Onj&#10;ejTHyAeqOVVGixo/CY+vly9fLHpbibFpjeLCIUiifdXbGrch2CrLPGtFR/2VsUKDszGuowFMt824&#10;oz1k71Q2zvNp1hvHrTNMeA9fV4MTL1P+phEsvG8aLwJSNQZsIa0urZu4ZssFrbaO2layIwz6Dyg6&#10;KjVcek61ooGinZO/peokc8abJlwx02WmaSQTiQOwKfJf2Dy21IrEBYrj7blM/v+lZe/2Dw5JXuMZ&#10;Rpp20KIPUDSqt0qgSSxPb30FUY/2wUWC3t4b9tkjbe5aiBI3zpm+FZQDqCLGZ88ORMPDUbTp3xoO&#10;2ekumFSpQ+O6mBBqgA6pIU/nhohDQAw+zqbQY4wYeKYkz+epXxmtTmet8+G1MB2Kmxo7QJ5y0/29&#10;DxELrU4hCbtRkq+lUslw282dcmhPQRqkuFmRMsEHipdhSsdgbeKxIePwBSDCHdEXwaZWfyuLMclv&#10;x+VoPZ3PRmRNJqNyls9HeVHeltOclGS1/h4BFqRqJedC30stTrIryN+19TgAg2CS8FBf43IyniTu&#10;z9D7S5J5+v2JZCcDTKGSXY3n5yBaxba+0hxo0ypQqYZ99hx+qjLU4PSfqpJEEPs+6Gdj+BNowBlo&#10;EvQT3gvYtMZ9xaiH2aux/7KjTmCk3mjQUVkQEoc1GWQyG4PhLj2bSw/VDFLVOGA0bO/CMOA76+S2&#10;hZuKVBhtbkB7jUzCiLocUB0VC/OVGBzfgjjAl3aK+vliLX8AAAD//wMAUEsDBBQABgAIAAAAIQDo&#10;UMoC4AAAAAoBAAAPAAAAZHJzL2Rvd25yZXYueG1sTI9NT4NAEIbvJv6HzZh4swsYUZClISYmJj3U&#10;tibtccqOgLK7hN1S9Nc7nvQ2H0/eeaZYzqYXE42+c1ZBvIhAkK2d7myj4G33fPMAwge0GntnScEX&#10;eViWlxcF5tqd7YambWgEh1ifo4I2hCGX0tctGfQLN5Dl3bsbDQZux0bqEc8cbnqZRFEqDXaWL7Q4&#10;0FNL9ef2ZBTgR1WtdnszV6+HdPWyzqa773mt1PXVXD2CCDSHPxh+9VkdSnY6upPVXvQKkji7Z5SL&#10;NAbBQHIb8+DIZJJmIMtC/n+h/AEAAP//AwBQSwECLQAUAAYACAAAACEAtoM4kv4AAADhAQAAEwAA&#10;AAAAAAAAAAAAAAAAAAAAW0NvbnRlbnRfVHlwZXNdLnhtbFBLAQItABQABgAIAAAAIQA4/SH/1gAA&#10;AJQBAAALAAAAAAAAAAAAAAAAAC8BAABfcmVscy8ucmVsc1BLAQItABQABgAIAAAAIQDIxtQUfQIA&#10;APkEAAAOAAAAAAAAAAAAAAAAAC4CAABkcnMvZTJvRG9jLnhtbFBLAQItABQABgAIAAAAIQDoUMoC&#10;4AAAAAoBAAAPAAAAAAAAAAAAAAAAANcEAABkcnMvZG93bnJldi54bWxQSwUGAAAAAAQABADzAAAA&#10;5AUAAAAA&#10;" fillcolor="#41ad49" stroked="f"/>
            </w:pict>
          </mc:Fallback>
        </mc:AlternateContent>
      </w:r>
    </w:p>
    <w:p w:rsidR="00AA55E9" w:rsidRPr="00AF2211" w:rsidRDefault="00AA55E9" w:rsidP="009D61EC"/>
    <w:p w:rsidR="00AA55E9" w:rsidRPr="00AF2211" w:rsidRDefault="00AA55E9" w:rsidP="009D61EC"/>
    <w:p w:rsidR="00AA55E9" w:rsidRPr="00AF2211" w:rsidRDefault="00AA55E9" w:rsidP="009D61EC"/>
    <w:p w:rsidR="00AA55E9" w:rsidRPr="00AF2211" w:rsidRDefault="00AA55E9" w:rsidP="009D61EC"/>
    <w:p w:rsidR="00AA55E9" w:rsidRPr="00AF2211" w:rsidRDefault="00AA55E9" w:rsidP="009D61EC"/>
    <w:p w:rsidR="00AA55E9" w:rsidRPr="00AF2211" w:rsidRDefault="00AA55E9" w:rsidP="009D61EC"/>
    <w:p w:rsidR="00AA55E9" w:rsidRPr="00AF2211" w:rsidRDefault="00AA55E9" w:rsidP="009D61EC"/>
    <w:p w:rsidR="00AA55E9" w:rsidRPr="00AF2211" w:rsidRDefault="00AA55E9" w:rsidP="009D61EC"/>
    <w:p w:rsidR="00AA55E9" w:rsidRPr="00AF2211" w:rsidRDefault="00AA55E9" w:rsidP="009D61EC"/>
    <w:p w:rsidR="00AA55E9" w:rsidRPr="00AF2211" w:rsidRDefault="00AA55E9" w:rsidP="009D61EC"/>
    <w:p w:rsidR="00AA55E9" w:rsidRPr="00AF2211" w:rsidRDefault="00AA55E9" w:rsidP="009D61EC"/>
    <w:p w:rsidR="00AA55E9" w:rsidRPr="00AF2211" w:rsidRDefault="00AA55E9" w:rsidP="009D61EC"/>
    <w:p w:rsidR="00AA55E9" w:rsidRPr="00AF2211" w:rsidRDefault="00AA55E9" w:rsidP="009D61EC"/>
    <w:p w:rsidR="00AA55E9" w:rsidRDefault="00AA55E9" w:rsidP="009D61EC">
      <w:bookmarkStart w:id="1" w:name="_GoBack"/>
      <w:bookmarkEnd w:id="1"/>
    </w:p>
    <w:p w:rsidR="000F564D" w:rsidRDefault="000F564D" w:rsidP="009D61EC"/>
    <w:p w:rsidR="000F564D" w:rsidRDefault="000F564D" w:rsidP="009D61EC"/>
    <w:p w:rsidR="000F564D" w:rsidRDefault="000F564D" w:rsidP="009D61EC"/>
    <w:p w:rsidR="000F564D" w:rsidRDefault="000F564D" w:rsidP="009D61EC"/>
    <w:p w:rsidR="000F564D" w:rsidRDefault="000F564D" w:rsidP="000F564D">
      <w:proofErr w:type="spellStart"/>
      <w:r>
        <w:t>Sqoop</w:t>
      </w:r>
      <w:proofErr w:type="spellEnd"/>
      <w:r>
        <w:t xml:space="preserve"> is a connector between RDBMS to Hadoop (Import) or Hadoop to </w:t>
      </w:r>
      <w:proofErr w:type="gramStart"/>
      <w:r>
        <w:t>RDBMS(</w:t>
      </w:r>
      <w:proofErr w:type="gramEnd"/>
      <w:r>
        <w:t>Export).</w:t>
      </w:r>
    </w:p>
    <w:p w:rsidR="000F564D" w:rsidRPr="0005657A" w:rsidRDefault="000F564D" w:rsidP="000F564D">
      <w:pPr>
        <w:rPr>
          <w:b/>
        </w:rPr>
      </w:pPr>
      <w:r w:rsidRPr="0005657A">
        <w:rPr>
          <w:b/>
        </w:rPr>
        <w:t>2 options while importing data to Hadoop:</w:t>
      </w:r>
    </w:p>
    <w:p w:rsidR="000F564D" w:rsidRDefault="000F564D" w:rsidP="0044490D">
      <w:pPr>
        <w:pStyle w:val="ListParagraph"/>
        <w:numPr>
          <w:ilvl w:val="0"/>
          <w:numId w:val="8"/>
        </w:numPr>
      </w:pPr>
      <w:r>
        <w:t>Importing table data from RDBMS table to HDFS(file system)</w:t>
      </w:r>
    </w:p>
    <w:p w:rsidR="000F564D" w:rsidRDefault="000F564D" w:rsidP="0044490D">
      <w:pPr>
        <w:pStyle w:val="ListParagraph"/>
        <w:numPr>
          <w:ilvl w:val="0"/>
          <w:numId w:val="8"/>
        </w:numPr>
      </w:pPr>
      <w:r>
        <w:t>Importing table data from RDBMS table to hive table</w:t>
      </w:r>
    </w:p>
    <w:p w:rsidR="000F564D" w:rsidRPr="0005657A" w:rsidRDefault="000F564D" w:rsidP="000F564D">
      <w:pPr>
        <w:rPr>
          <w:b/>
        </w:rPr>
      </w:pPr>
      <w:r w:rsidRPr="0005657A">
        <w:rPr>
          <w:b/>
        </w:rPr>
        <w:t>2 options while exporting data to RDBMS:</w:t>
      </w:r>
    </w:p>
    <w:p w:rsidR="000F564D" w:rsidRDefault="000F564D" w:rsidP="0044490D">
      <w:pPr>
        <w:pStyle w:val="ListParagraph"/>
        <w:numPr>
          <w:ilvl w:val="0"/>
          <w:numId w:val="9"/>
        </w:numPr>
      </w:pPr>
      <w:r>
        <w:t>Exporting data from HDFS(file system) to RDBMS table</w:t>
      </w:r>
    </w:p>
    <w:p w:rsidR="000F564D" w:rsidRDefault="000F564D" w:rsidP="0044490D">
      <w:pPr>
        <w:pStyle w:val="ListParagraph"/>
        <w:numPr>
          <w:ilvl w:val="0"/>
          <w:numId w:val="9"/>
        </w:numPr>
      </w:pPr>
      <w:r>
        <w:t>Exporting data from hive table to RDBMS table</w:t>
      </w:r>
    </w:p>
    <w:p w:rsidR="000F564D" w:rsidRPr="0005657A" w:rsidRDefault="000F564D" w:rsidP="000F564D">
      <w:pPr>
        <w:rPr>
          <w:b/>
        </w:rPr>
      </w:pPr>
      <w:r w:rsidRPr="0005657A">
        <w:rPr>
          <w:b/>
        </w:rPr>
        <w:t>List all databases in MySQL</w:t>
      </w:r>
    </w:p>
    <w:p w:rsidR="000F564D" w:rsidRDefault="000F564D" w:rsidP="000F564D">
      <w:proofErr w:type="spellStart"/>
      <w:proofErr w:type="gramStart"/>
      <w:r>
        <w:t>sqoop</w:t>
      </w:r>
      <w:proofErr w:type="spellEnd"/>
      <w:r>
        <w:t>-list-databases</w:t>
      </w:r>
      <w:proofErr w:type="gramEnd"/>
      <w:r>
        <w:t xml:space="preserve"> --connect </w:t>
      </w:r>
      <w:proofErr w:type="spellStart"/>
      <w:r>
        <w:t>jdbc:mysql</w:t>
      </w:r>
      <w:proofErr w:type="spellEnd"/>
      <w:r>
        <w:t xml:space="preserve">://localhost --username </w:t>
      </w:r>
      <w:proofErr w:type="spellStart"/>
      <w:r>
        <w:t>hadoop</w:t>
      </w:r>
      <w:proofErr w:type="spellEnd"/>
      <w:r>
        <w:t xml:space="preserve"> --password </w:t>
      </w:r>
      <w:proofErr w:type="spellStart"/>
      <w:r>
        <w:t>hadoop</w:t>
      </w:r>
      <w:proofErr w:type="spellEnd"/>
    </w:p>
    <w:p w:rsidR="000F564D" w:rsidRPr="0005657A" w:rsidRDefault="000F564D" w:rsidP="000F564D">
      <w:pPr>
        <w:rPr>
          <w:b/>
        </w:rPr>
      </w:pPr>
      <w:r w:rsidRPr="0005657A">
        <w:rPr>
          <w:b/>
        </w:rPr>
        <w:t>List all tables in MySQL</w:t>
      </w:r>
    </w:p>
    <w:p w:rsidR="000F564D" w:rsidRDefault="000F564D" w:rsidP="000F564D">
      <w:proofErr w:type="spellStart"/>
      <w:proofErr w:type="gramStart"/>
      <w:r>
        <w:t>sqoop</w:t>
      </w:r>
      <w:proofErr w:type="spellEnd"/>
      <w:r>
        <w:t>-list-tables</w:t>
      </w:r>
      <w:proofErr w:type="gramEnd"/>
      <w:r>
        <w:t xml:space="preserve"> --connect </w:t>
      </w:r>
      <w:proofErr w:type="spellStart"/>
      <w:r>
        <w:t>jdbc:mysql</w:t>
      </w:r>
      <w:proofErr w:type="spellEnd"/>
      <w:r>
        <w:t xml:space="preserve">://localhost/hive --username </w:t>
      </w:r>
      <w:proofErr w:type="spellStart"/>
      <w:r>
        <w:t>hadoop</w:t>
      </w:r>
      <w:proofErr w:type="spellEnd"/>
      <w:r>
        <w:t xml:space="preserve"> --P</w:t>
      </w:r>
    </w:p>
    <w:p w:rsidR="000F564D" w:rsidRDefault="000F564D" w:rsidP="000F564D">
      <w:proofErr w:type="gramStart"/>
      <w:r w:rsidRPr="0005657A">
        <w:rPr>
          <w:b/>
        </w:rPr>
        <w:t>Note :</w:t>
      </w:r>
      <w:proofErr w:type="gramEnd"/>
      <w:r w:rsidRPr="0005657A">
        <w:rPr>
          <w:b/>
        </w:rPr>
        <w:t xml:space="preserve"> </w:t>
      </w:r>
      <w:r>
        <w:t>If we pass -P as parameter, we can give the password in the run time so that the password is not hard-coded for security reasons.</w:t>
      </w:r>
    </w:p>
    <w:p w:rsidR="000F564D" w:rsidRPr="0005657A" w:rsidRDefault="000F564D" w:rsidP="000F564D">
      <w:pPr>
        <w:rPr>
          <w:b/>
        </w:rPr>
      </w:pPr>
      <w:r w:rsidRPr="0005657A">
        <w:rPr>
          <w:b/>
        </w:rPr>
        <w:t xml:space="preserve">Pass parameter file to </w:t>
      </w:r>
      <w:proofErr w:type="spellStart"/>
      <w:r w:rsidRPr="0005657A">
        <w:rPr>
          <w:b/>
        </w:rPr>
        <w:t>Sqoop</w:t>
      </w:r>
      <w:proofErr w:type="spellEnd"/>
    </w:p>
    <w:p w:rsidR="000F564D" w:rsidRDefault="000F564D" w:rsidP="000F564D">
      <w:proofErr w:type="spellStart"/>
      <w:proofErr w:type="gramStart"/>
      <w:r>
        <w:t>sqoop</w:t>
      </w:r>
      <w:proofErr w:type="spellEnd"/>
      <w:r>
        <w:t>-list-tables</w:t>
      </w:r>
      <w:proofErr w:type="gramEnd"/>
      <w:r>
        <w:t xml:space="preserve"> --options-file /root/</w:t>
      </w:r>
      <w:proofErr w:type="spellStart"/>
      <w:r>
        <w:t>cts</w:t>
      </w:r>
      <w:proofErr w:type="spellEnd"/>
      <w:r>
        <w:t>/</w:t>
      </w:r>
      <w:proofErr w:type="spellStart"/>
      <w:r>
        <w:t>sqoop_param</w:t>
      </w:r>
      <w:proofErr w:type="spellEnd"/>
      <w:r>
        <w:t xml:space="preserve"> </w:t>
      </w:r>
    </w:p>
    <w:p w:rsidR="000F564D" w:rsidRDefault="000F564D" w:rsidP="000F564D">
      <w:proofErr w:type="gramStart"/>
      <w:r>
        <w:t>cat&gt;</w:t>
      </w:r>
      <w:proofErr w:type="spellStart"/>
      <w:proofErr w:type="gramEnd"/>
      <w:r>
        <w:t>sqoop_param</w:t>
      </w:r>
      <w:proofErr w:type="spellEnd"/>
    </w:p>
    <w:p w:rsidR="000F564D" w:rsidRDefault="000F564D" w:rsidP="000F564D">
      <w:r>
        <w:t xml:space="preserve">--connect </w:t>
      </w:r>
    </w:p>
    <w:p w:rsidR="000F564D" w:rsidRDefault="000F564D" w:rsidP="000F564D">
      <w:proofErr w:type="spellStart"/>
      <w:proofErr w:type="gramStart"/>
      <w:r>
        <w:t>jdbc:</w:t>
      </w:r>
      <w:proofErr w:type="gramEnd"/>
      <w:r>
        <w:t>mysql</w:t>
      </w:r>
      <w:proofErr w:type="spellEnd"/>
      <w:r>
        <w:t>://localhost/hive</w:t>
      </w:r>
    </w:p>
    <w:p w:rsidR="000F564D" w:rsidRDefault="000F564D" w:rsidP="000F564D">
      <w:r>
        <w:t>--username</w:t>
      </w:r>
    </w:p>
    <w:p w:rsidR="000F564D" w:rsidRDefault="000F564D" w:rsidP="000F564D">
      <w:proofErr w:type="spellStart"/>
      <w:proofErr w:type="gramStart"/>
      <w:r>
        <w:t>hadoop</w:t>
      </w:r>
      <w:proofErr w:type="spellEnd"/>
      <w:proofErr w:type="gramEnd"/>
    </w:p>
    <w:p w:rsidR="000F564D" w:rsidRDefault="000F564D" w:rsidP="000F564D">
      <w:r>
        <w:t>--password</w:t>
      </w:r>
    </w:p>
    <w:p w:rsidR="000F564D" w:rsidRDefault="000F564D" w:rsidP="000F564D">
      <w:proofErr w:type="spellStart"/>
      <w:proofErr w:type="gramStart"/>
      <w:r>
        <w:t>hadoop</w:t>
      </w:r>
      <w:proofErr w:type="spellEnd"/>
      <w:proofErr w:type="gramEnd"/>
    </w:p>
    <w:p w:rsidR="000F564D" w:rsidRPr="0005657A" w:rsidRDefault="000F564D" w:rsidP="000F564D">
      <w:pPr>
        <w:rPr>
          <w:b/>
        </w:rPr>
      </w:pPr>
      <w:r w:rsidRPr="0005657A">
        <w:rPr>
          <w:b/>
        </w:rPr>
        <w:t>Import table data to HDFS (O/P file will be by default delimited text)</w:t>
      </w:r>
    </w:p>
    <w:p w:rsidR="000F564D" w:rsidRDefault="000F564D" w:rsidP="000F564D">
      <w:proofErr w:type="spellStart"/>
      <w:proofErr w:type="gramStart"/>
      <w:r>
        <w:t>sqoop</w:t>
      </w:r>
      <w:proofErr w:type="spellEnd"/>
      <w:r>
        <w:t>-import</w:t>
      </w:r>
      <w:proofErr w:type="gramEnd"/>
      <w:r>
        <w:t xml:space="preserve"> --options-file /root/</w:t>
      </w:r>
      <w:proofErr w:type="spellStart"/>
      <w:r>
        <w:t>cts</w:t>
      </w:r>
      <w:proofErr w:type="spellEnd"/>
      <w:r>
        <w:t>/</w:t>
      </w:r>
      <w:proofErr w:type="spellStart"/>
      <w:r>
        <w:t>sqoop_param</w:t>
      </w:r>
      <w:proofErr w:type="spellEnd"/>
      <w:r>
        <w:t xml:space="preserve"> --table Employee -m 1</w:t>
      </w:r>
    </w:p>
    <w:p w:rsidR="000F564D" w:rsidRDefault="000F564D" w:rsidP="000F564D"/>
    <w:p w:rsidR="000F564D" w:rsidRDefault="000F564D" w:rsidP="000F564D"/>
    <w:p w:rsidR="000F564D" w:rsidRDefault="000F564D" w:rsidP="000F564D">
      <w:r>
        <w:t xml:space="preserve">If there is no primary key in the table, then we need to specify </w:t>
      </w:r>
      <w:proofErr w:type="spellStart"/>
      <w:r>
        <w:t>no</w:t>
      </w:r>
      <w:proofErr w:type="gramStart"/>
      <w:r>
        <w:t>:mappers</w:t>
      </w:r>
      <w:proofErr w:type="spellEnd"/>
      <w:proofErr w:type="gramEnd"/>
      <w:r>
        <w:t xml:space="preserve"> as 1 i.e., sequential import of data. </w:t>
      </w:r>
      <w:proofErr w:type="gramStart"/>
      <w:r>
        <w:t>we</w:t>
      </w:r>
      <w:proofErr w:type="gramEnd"/>
      <w:r>
        <w:t xml:space="preserve"> can explicitly specify </w:t>
      </w:r>
      <w:proofErr w:type="spellStart"/>
      <w:r>
        <w:t>no:of</w:t>
      </w:r>
      <w:proofErr w:type="spellEnd"/>
      <w:r>
        <w:t xml:space="preserve"> mappers for parallel import.</w:t>
      </w:r>
    </w:p>
    <w:p w:rsidR="000F564D" w:rsidRDefault="000F564D" w:rsidP="000F564D">
      <w:r>
        <w:t>If there is no primary key in the table &amp; if we need parallel import then, use split-by "some column name" &amp; can specify any numbers of mappers. Those many part-m files will be generated.</w:t>
      </w:r>
    </w:p>
    <w:p w:rsidR="000F564D" w:rsidRPr="0005657A" w:rsidRDefault="000F564D" w:rsidP="000F564D">
      <w:pPr>
        <w:rPr>
          <w:b/>
        </w:rPr>
      </w:pPr>
      <w:r w:rsidRPr="0005657A">
        <w:rPr>
          <w:b/>
        </w:rPr>
        <w:t>By default if there is primary key in a table or using split-by, it uses 4 mappers. We can see 4 mappers output in HDFS.</w:t>
      </w:r>
    </w:p>
    <w:p w:rsidR="000F564D" w:rsidRDefault="000F564D" w:rsidP="000F564D">
      <w:proofErr w:type="spellStart"/>
      <w:proofErr w:type="gramStart"/>
      <w:r>
        <w:t>sqoop</w:t>
      </w:r>
      <w:proofErr w:type="spellEnd"/>
      <w:r>
        <w:t>-import</w:t>
      </w:r>
      <w:proofErr w:type="gramEnd"/>
      <w:r>
        <w:t xml:space="preserve"> --options-file /root/</w:t>
      </w:r>
      <w:proofErr w:type="spellStart"/>
      <w:r>
        <w:t>cts</w:t>
      </w:r>
      <w:proofErr w:type="spellEnd"/>
      <w:r>
        <w:t>/</w:t>
      </w:r>
      <w:proofErr w:type="spellStart"/>
      <w:r>
        <w:t>sqoop_param</w:t>
      </w:r>
      <w:proofErr w:type="spellEnd"/>
      <w:r>
        <w:t xml:space="preserve"> --table Employee --split-by </w:t>
      </w:r>
      <w:proofErr w:type="spellStart"/>
      <w:r>
        <w:t>EDept</w:t>
      </w:r>
      <w:proofErr w:type="spellEnd"/>
    </w:p>
    <w:p w:rsidR="000F564D" w:rsidRPr="0005657A" w:rsidRDefault="000F564D" w:rsidP="000F564D">
      <w:pPr>
        <w:rPr>
          <w:b/>
        </w:rPr>
      </w:pPr>
      <w:r w:rsidRPr="0005657A">
        <w:rPr>
          <w:b/>
        </w:rPr>
        <w:t>Import table data to HDFS (Import only specific columns)</w:t>
      </w:r>
    </w:p>
    <w:p w:rsidR="000F564D" w:rsidRDefault="000F564D" w:rsidP="000F564D">
      <w:proofErr w:type="spellStart"/>
      <w:proofErr w:type="gramStart"/>
      <w:r>
        <w:t>sqoop</w:t>
      </w:r>
      <w:proofErr w:type="spellEnd"/>
      <w:r>
        <w:t>-import</w:t>
      </w:r>
      <w:proofErr w:type="gramEnd"/>
      <w:r>
        <w:t xml:space="preserve"> --options-file /root/</w:t>
      </w:r>
      <w:proofErr w:type="spellStart"/>
      <w:r>
        <w:t>cts</w:t>
      </w:r>
      <w:proofErr w:type="spellEnd"/>
      <w:r>
        <w:t>/</w:t>
      </w:r>
      <w:proofErr w:type="spellStart"/>
      <w:r>
        <w:t>sqoop_param</w:t>
      </w:r>
      <w:proofErr w:type="spellEnd"/>
      <w:r>
        <w:t xml:space="preserve"> --table Employee -m 1 --columns "</w:t>
      </w:r>
      <w:proofErr w:type="spellStart"/>
      <w:r>
        <w:t>ENo,ESal</w:t>
      </w:r>
      <w:proofErr w:type="spellEnd"/>
      <w:r>
        <w:t>"</w:t>
      </w:r>
    </w:p>
    <w:p w:rsidR="000F564D" w:rsidRPr="0005657A" w:rsidRDefault="000F564D" w:rsidP="000F564D">
      <w:pPr>
        <w:rPr>
          <w:b/>
        </w:rPr>
      </w:pPr>
      <w:r w:rsidRPr="0005657A">
        <w:rPr>
          <w:b/>
        </w:rPr>
        <w:t>Import table data to HDFS (Tab separated file format)</w:t>
      </w:r>
    </w:p>
    <w:p w:rsidR="000F564D" w:rsidRDefault="000F564D" w:rsidP="000F564D">
      <w:proofErr w:type="spellStart"/>
      <w:proofErr w:type="gramStart"/>
      <w:r>
        <w:t>sqoop</w:t>
      </w:r>
      <w:proofErr w:type="spellEnd"/>
      <w:r>
        <w:t>-import</w:t>
      </w:r>
      <w:proofErr w:type="gramEnd"/>
      <w:r>
        <w:t xml:space="preserve"> --options-file /root/</w:t>
      </w:r>
      <w:proofErr w:type="spellStart"/>
      <w:r>
        <w:t>cts</w:t>
      </w:r>
      <w:proofErr w:type="spellEnd"/>
      <w:r>
        <w:t>/</w:t>
      </w:r>
      <w:proofErr w:type="spellStart"/>
      <w:r>
        <w:t>sqoop_param</w:t>
      </w:r>
      <w:proofErr w:type="spellEnd"/>
      <w:r>
        <w:t xml:space="preserve"> --fields-terminated-by '\t' --table Employee -m 1</w:t>
      </w:r>
    </w:p>
    <w:p w:rsidR="000F564D" w:rsidRPr="0005657A" w:rsidRDefault="000F564D" w:rsidP="000F564D">
      <w:pPr>
        <w:rPr>
          <w:b/>
        </w:rPr>
      </w:pPr>
      <w:r w:rsidRPr="0005657A">
        <w:rPr>
          <w:b/>
        </w:rPr>
        <w:t>Import table data to HDFS (Save to target directory)</w:t>
      </w:r>
    </w:p>
    <w:p w:rsidR="000F564D" w:rsidRDefault="000F564D" w:rsidP="000F564D">
      <w:proofErr w:type="spellStart"/>
      <w:proofErr w:type="gramStart"/>
      <w:r>
        <w:t>sqoop</w:t>
      </w:r>
      <w:proofErr w:type="spellEnd"/>
      <w:r>
        <w:t>-import</w:t>
      </w:r>
      <w:proofErr w:type="gramEnd"/>
      <w:r>
        <w:t xml:space="preserve"> --options-file /root/</w:t>
      </w:r>
      <w:proofErr w:type="spellStart"/>
      <w:r>
        <w:t>cts</w:t>
      </w:r>
      <w:proofErr w:type="spellEnd"/>
      <w:r>
        <w:t>/</w:t>
      </w:r>
      <w:proofErr w:type="spellStart"/>
      <w:r>
        <w:t>sqoop_param</w:t>
      </w:r>
      <w:proofErr w:type="spellEnd"/>
      <w:r>
        <w:t xml:space="preserve"> --table Employee -m 1 --target-</w:t>
      </w:r>
      <w:proofErr w:type="spellStart"/>
      <w:r>
        <w:t>dir</w:t>
      </w:r>
      <w:proofErr w:type="spellEnd"/>
      <w:r>
        <w:t xml:space="preserve"> /user/Employee</w:t>
      </w:r>
    </w:p>
    <w:p w:rsidR="000F564D" w:rsidRPr="0005657A" w:rsidRDefault="000F564D" w:rsidP="000F564D">
      <w:pPr>
        <w:rPr>
          <w:b/>
        </w:rPr>
      </w:pPr>
      <w:r w:rsidRPr="0005657A">
        <w:rPr>
          <w:b/>
        </w:rPr>
        <w:t>Import table data to HDFS (Where condition)</w:t>
      </w:r>
    </w:p>
    <w:p w:rsidR="000F564D" w:rsidRDefault="000F564D" w:rsidP="000F564D">
      <w:proofErr w:type="spellStart"/>
      <w:proofErr w:type="gramStart"/>
      <w:r>
        <w:t>sqoop</w:t>
      </w:r>
      <w:proofErr w:type="spellEnd"/>
      <w:r>
        <w:t>-import</w:t>
      </w:r>
      <w:proofErr w:type="gramEnd"/>
      <w:r>
        <w:t xml:space="preserve"> --options-file /root/</w:t>
      </w:r>
      <w:proofErr w:type="spellStart"/>
      <w:r>
        <w:t>cts</w:t>
      </w:r>
      <w:proofErr w:type="spellEnd"/>
      <w:r>
        <w:t>/</w:t>
      </w:r>
      <w:proofErr w:type="spellStart"/>
      <w:r>
        <w:t>sqoop_param</w:t>
      </w:r>
      <w:proofErr w:type="spellEnd"/>
      <w:r>
        <w:t xml:space="preserve"> --table Employee -m 1  --where "</w:t>
      </w:r>
      <w:proofErr w:type="spellStart"/>
      <w:r>
        <w:t>ESal</w:t>
      </w:r>
      <w:proofErr w:type="spellEnd"/>
      <w:r>
        <w:t xml:space="preserve"> &gt; 50000"</w:t>
      </w:r>
    </w:p>
    <w:p w:rsidR="000F564D" w:rsidRPr="0005657A" w:rsidRDefault="000F564D" w:rsidP="000F564D">
      <w:pPr>
        <w:rPr>
          <w:b/>
        </w:rPr>
      </w:pPr>
      <w:r w:rsidRPr="0005657A">
        <w:rPr>
          <w:b/>
        </w:rPr>
        <w:t>Import table data to HDFS (Where condition)</w:t>
      </w:r>
    </w:p>
    <w:p w:rsidR="000F564D" w:rsidRDefault="000F564D" w:rsidP="000F564D">
      <w:proofErr w:type="spellStart"/>
      <w:proofErr w:type="gramStart"/>
      <w:r>
        <w:lastRenderedPageBreak/>
        <w:t>sqoop</w:t>
      </w:r>
      <w:proofErr w:type="spellEnd"/>
      <w:r>
        <w:t>-import</w:t>
      </w:r>
      <w:proofErr w:type="gramEnd"/>
      <w:r>
        <w:t xml:space="preserve"> --options-file /root/</w:t>
      </w:r>
      <w:proofErr w:type="spellStart"/>
      <w:r>
        <w:t>cts</w:t>
      </w:r>
      <w:proofErr w:type="spellEnd"/>
      <w:r>
        <w:t>/</w:t>
      </w:r>
      <w:proofErr w:type="spellStart"/>
      <w:r>
        <w:t>sqoop_param</w:t>
      </w:r>
      <w:proofErr w:type="spellEnd"/>
      <w:r>
        <w:t xml:space="preserve"> --table Employee --split-by </w:t>
      </w:r>
      <w:proofErr w:type="spellStart"/>
      <w:r>
        <w:t>EDept</w:t>
      </w:r>
      <w:proofErr w:type="spellEnd"/>
    </w:p>
    <w:p w:rsidR="000F564D" w:rsidRPr="0005657A" w:rsidRDefault="000F564D" w:rsidP="000F564D">
      <w:pPr>
        <w:rPr>
          <w:b/>
        </w:rPr>
      </w:pPr>
      <w:r w:rsidRPr="0005657A">
        <w:rPr>
          <w:b/>
        </w:rPr>
        <w:t>Import table data to Hive (Create table &amp; load data)</w:t>
      </w:r>
    </w:p>
    <w:p w:rsidR="000F564D" w:rsidRDefault="000F564D" w:rsidP="000F564D">
      <w:proofErr w:type="spellStart"/>
      <w:proofErr w:type="gramStart"/>
      <w:r>
        <w:t>sqoop</w:t>
      </w:r>
      <w:proofErr w:type="spellEnd"/>
      <w:r>
        <w:t>-import</w:t>
      </w:r>
      <w:proofErr w:type="gramEnd"/>
      <w:r>
        <w:t xml:space="preserve"> --options-file /root/</w:t>
      </w:r>
      <w:proofErr w:type="spellStart"/>
      <w:r>
        <w:t>cts</w:t>
      </w:r>
      <w:proofErr w:type="spellEnd"/>
      <w:r>
        <w:t>/</w:t>
      </w:r>
      <w:proofErr w:type="spellStart"/>
      <w:r>
        <w:t>sqoop_param</w:t>
      </w:r>
      <w:proofErr w:type="spellEnd"/>
      <w:r>
        <w:t xml:space="preserve"> --table Employee -m 1 --hive-import --create-hive-table</w:t>
      </w:r>
    </w:p>
    <w:p w:rsidR="000F564D" w:rsidRPr="0005657A" w:rsidRDefault="000F564D" w:rsidP="000F564D">
      <w:pPr>
        <w:rPr>
          <w:b/>
        </w:rPr>
      </w:pPr>
      <w:r w:rsidRPr="0005657A">
        <w:rPr>
          <w:b/>
        </w:rPr>
        <w:t xml:space="preserve">Import table data to Hive (table already exists, </w:t>
      </w:r>
      <w:proofErr w:type="gramStart"/>
      <w:r w:rsidRPr="0005657A">
        <w:rPr>
          <w:b/>
        </w:rPr>
        <w:t>Only</w:t>
      </w:r>
      <w:proofErr w:type="gramEnd"/>
      <w:r w:rsidRPr="0005657A">
        <w:rPr>
          <w:b/>
        </w:rPr>
        <w:t xml:space="preserve"> load data)</w:t>
      </w:r>
    </w:p>
    <w:p w:rsidR="000F564D" w:rsidRDefault="000F564D" w:rsidP="000F564D">
      <w:proofErr w:type="spellStart"/>
      <w:proofErr w:type="gramStart"/>
      <w:r>
        <w:t>sqoop</w:t>
      </w:r>
      <w:proofErr w:type="spellEnd"/>
      <w:r>
        <w:t>-import</w:t>
      </w:r>
      <w:proofErr w:type="gramEnd"/>
      <w:r>
        <w:t xml:space="preserve"> --options-file /root/</w:t>
      </w:r>
      <w:proofErr w:type="spellStart"/>
      <w:r>
        <w:t>cts</w:t>
      </w:r>
      <w:proofErr w:type="spellEnd"/>
      <w:r>
        <w:t>/</w:t>
      </w:r>
      <w:proofErr w:type="spellStart"/>
      <w:r>
        <w:t>sqoop_param</w:t>
      </w:r>
      <w:proofErr w:type="spellEnd"/>
      <w:r>
        <w:t xml:space="preserve"> --table Employee -m 1 --hive-import --hive-table </w:t>
      </w:r>
      <w:proofErr w:type="spellStart"/>
      <w:r>
        <w:t>emp_hive</w:t>
      </w:r>
      <w:proofErr w:type="spellEnd"/>
    </w:p>
    <w:p w:rsidR="000F564D" w:rsidRPr="0005657A" w:rsidRDefault="000F564D" w:rsidP="000F564D">
      <w:pPr>
        <w:rPr>
          <w:b/>
        </w:rPr>
      </w:pPr>
      <w:proofErr w:type="spellStart"/>
      <w:r w:rsidRPr="0005657A">
        <w:rPr>
          <w:b/>
        </w:rPr>
        <w:t>Arguements</w:t>
      </w:r>
      <w:proofErr w:type="spellEnd"/>
      <w:r w:rsidRPr="0005657A">
        <w:rPr>
          <w:b/>
        </w:rPr>
        <w:t>:</w:t>
      </w:r>
    </w:p>
    <w:p w:rsidR="000F564D" w:rsidRDefault="000F564D" w:rsidP="000F564D">
      <w:r>
        <w:t>--create-hive-table</w:t>
      </w:r>
      <w:r>
        <w:tab/>
      </w:r>
      <w:r>
        <w:tab/>
      </w:r>
      <w:r>
        <w:tab/>
      </w:r>
      <w:r>
        <w:tab/>
        <w:t>Fail if the target hive table exists</w:t>
      </w:r>
    </w:p>
    <w:p w:rsidR="000F564D" w:rsidRDefault="000F564D" w:rsidP="000F564D">
      <w:r>
        <w:t>--hive-import</w:t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Import tables into Hive </w:t>
      </w:r>
    </w:p>
    <w:p w:rsidR="000F564D" w:rsidRDefault="000F564D" w:rsidP="000F564D">
      <w:r>
        <w:t>--</w:t>
      </w:r>
      <w:proofErr w:type="gramStart"/>
      <w:r>
        <w:t>hive-</w:t>
      </w:r>
      <w:proofErr w:type="gramEnd"/>
      <w:r>
        <w:t>overwrite</w:t>
      </w:r>
      <w:r>
        <w:tab/>
      </w:r>
      <w:r>
        <w:tab/>
      </w:r>
      <w:r>
        <w:tab/>
      </w:r>
      <w:r>
        <w:tab/>
        <w:t>Overwrite existing data in the Hive table.</w:t>
      </w:r>
    </w:p>
    <w:p w:rsidR="000F564D" w:rsidRDefault="000F564D" w:rsidP="000F564D">
      <w:r>
        <w:t>--hive-table &lt;table-name&gt;</w:t>
      </w:r>
      <w:r>
        <w:tab/>
      </w:r>
      <w:r>
        <w:tab/>
      </w:r>
      <w:r>
        <w:tab/>
      </w:r>
      <w:proofErr w:type="gramStart"/>
      <w:r>
        <w:t>To</w:t>
      </w:r>
      <w:proofErr w:type="gramEnd"/>
      <w:r>
        <w:t xml:space="preserve"> specify hive table name</w:t>
      </w:r>
    </w:p>
    <w:p w:rsidR="000F564D" w:rsidRDefault="000F564D" w:rsidP="000F564D">
      <w:r>
        <w:t>--hive-database &lt;database-name&gt;</w:t>
      </w:r>
      <w:r>
        <w:tab/>
      </w:r>
      <w:r>
        <w:tab/>
      </w:r>
      <w:proofErr w:type="gramStart"/>
      <w:r>
        <w:t>To</w:t>
      </w:r>
      <w:proofErr w:type="gramEnd"/>
      <w:r>
        <w:t xml:space="preserve"> specify hive database name</w:t>
      </w:r>
    </w:p>
    <w:p w:rsidR="000F564D" w:rsidRDefault="000F564D" w:rsidP="000F564D">
      <w:r>
        <w:t>--version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To</w:t>
      </w:r>
      <w:proofErr w:type="gramEnd"/>
      <w:r>
        <w:t xml:space="preserve"> find the version</w:t>
      </w:r>
    </w:p>
    <w:p w:rsidR="000F564D" w:rsidRPr="0049119A" w:rsidRDefault="000F564D" w:rsidP="000F564D">
      <w:pPr>
        <w:rPr>
          <w:color w:val="222222"/>
        </w:rPr>
      </w:pPr>
      <w:r w:rsidRPr="00171ED9">
        <w:rPr>
          <w:color w:val="222222"/>
        </w:rPr>
        <w:t>--hive-partition-key</w:t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  <w:t>To specify partition column</w:t>
      </w:r>
    </w:p>
    <w:p w:rsidR="000F564D" w:rsidRDefault="000F564D" w:rsidP="000F564D"/>
    <w:p w:rsidR="000F564D" w:rsidRPr="00CC7672" w:rsidRDefault="000F564D" w:rsidP="000F564D">
      <w:pPr>
        <w:rPr>
          <w:b/>
        </w:rPr>
      </w:pPr>
      <w:r w:rsidRPr="00CC7672">
        <w:rPr>
          <w:b/>
        </w:rPr>
        <w:t xml:space="preserve">--import-all-tables: </w:t>
      </w:r>
    </w:p>
    <w:p w:rsidR="000F564D" w:rsidRDefault="000F564D" w:rsidP="000F564D">
      <w:r>
        <w:t>For the import-all-tables tool to be useful, the following conditions must be met:</w:t>
      </w:r>
    </w:p>
    <w:p w:rsidR="000F564D" w:rsidRDefault="000F564D" w:rsidP="000F564D">
      <w:r>
        <w:t>1. Each table must have a single-column primary key.</w:t>
      </w:r>
    </w:p>
    <w:p w:rsidR="000F564D" w:rsidRDefault="000F564D" w:rsidP="000F564D">
      <w:r>
        <w:t>2. You must intend to import all columns of each table.</w:t>
      </w:r>
    </w:p>
    <w:p w:rsidR="000F564D" w:rsidRDefault="000F564D" w:rsidP="000F564D">
      <w:r>
        <w:t>3. You must not intend to use non-default splitting column, nor impose any conditions via a WHERE clause.</w:t>
      </w:r>
    </w:p>
    <w:p w:rsidR="000F564D" w:rsidRDefault="000F564D" w:rsidP="000F564D">
      <w:proofErr w:type="spellStart"/>
      <w:proofErr w:type="gramStart"/>
      <w:r>
        <w:t>sqoop</w:t>
      </w:r>
      <w:proofErr w:type="spellEnd"/>
      <w:proofErr w:type="gramEnd"/>
      <w:r>
        <w:t xml:space="preserve"> import-all-tables --connect </w:t>
      </w:r>
      <w:proofErr w:type="spellStart"/>
      <w:r>
        <w:t>jdbc:mysql</w:t>
      </w:r>
      <w:proofErr w:type="spellEnd"/>
      <w:r>
        <w:t xml:space="preserve">://localhost/cts1 --username root --password </w:t>
      </w:r>
      <w:proofErr w:type="spellStart"/>
      <w:r>
        <w:t>cloudera</w:t>
      </w:r>
      <w:proofErr w:type="spellEnd"/>
      <w:r>
        <w:t xml:space="preserve"> --create-hive-table --hive-import --hive-database cts1 -m 1</w:t>
      </w:r>
    </w:p>
    <w:p w:rsidR="000F564D" w:rsidRDefault="000F564D" w:rsidP="000F564D">
      <w:r>
        <w:t>This tool imports a set of tables from an RDBMS to HDFS. Data from each table is stored in a separate directory in HDFS.</w:t>
      </w:r>
    </w:p>
    <w:p w:rsidR="000F564D" w:rsidRPr="0005657A" w:rsidRDefault="000F564D" w:rsidP="000F564D">
      <w:pPr>
        <w:rPr>
          <w:b/>
        </w:rPr>
      </w:pPr>
      <w:r w:rsidRPr="0005657A">
        <w:rPr>
          <w:b/>
        </w:rPr>
        <w:t xml:space="preserve">Incremental data load to HDFS with last </w:t>
      </w:r>
      <w:proofErr w:type="spellStart"/>
      <w:r w:rsidRPr="0005657A">
        <w:rPr>
          <w:b/>
        </w:rPr>
        <w:t>last</w:t>
      </w:r>
      <w:proofErr w:type="spellEnd"/>
      <w:r w:rsidRPr="0005657A">
        <w:rPr>
          <w:b/>
        </w:rPr>
        <w:t xml:space="preserve"> value </w:t>
      </w:r>
    </w:p>
    <w:p w:rsidR="000F564D" w:rsidRDefault="000F564D" w:rsidP="000F564D">
      <w:proofErr w:type="spellStart"/>
      <w:proofErr w:type="gramStart"/>
      <w:r>
        <w:t>sqoop</w:t>
      </w:r>
      <w:proofErr w:type="spellEnd"/>
      <w:r>
        <w:t>-import</w:t>
      </w:r>
      <w:proofErr w:type="gramEnd"/>
      <w:r>
        <w:t xml:space="preserve"> --options-file /root/</w:t>
      </w:r>
      <w:proofErr w:type="spellStart"/>
      <w:r>
        <w:t>cts</w:t>
      </w:r>
      <w:proofErr w:type="spellEnd"/>
      <w:r>
        <w:t>/</w:t>
      </w:r>
      <w:proofErr w:type="spellStart"/>
      <w:r>
        <w:t>conn_file</w:t>
      </w:r>
      <w:proofErr w:type="spellEnd"/>
      <w:r>
        <w:t xml:space="preserve"> --table orders --check-column </w:t>
      </w:r>
      <w:proofErr w:type="spellStart"/>
      <w:r>
        <w:t>order_id</w:t>
      </w:r>
      <w:proofErr w:type="spellEnd"/>
      <w:r>
        <w:t xml:space="preserve"> --incremental append --last-value 100;</w:t>
      </w:r>
    </w:p>
    <w:p w:rsidR="000F564D" w:rsidRPr="0005657A" w:rsidRDefault="000F564D" w:rsidP="000F564D">
      <w:pPr>
        <w:rPr>
          <w:b/>
        </w:rPr>
      </w:pPr>
      <w:r w:rsidRPr="0005657A">
        <w:rPr>
          <w:b/>
        </w:rPr>
        <w:t xml:space="preserve">Incremental data load to hive table with last </w:t>
      </w:r>
      <w:proofErr w:type="spellStart"/>
      <w:r w:rsidRPr="0005657A">
        <w:rPr>
          <w:b/>
        </w:rPr>
        <w:t>last</w:t>
      </w:r>
      <w:proofErr w:type="spellEnd"/>
      <w:r w:rsidRPr="0005657A">
        <w:rPr>
          <w:b/>
        </w:rPr>
        <w:t xml:space="preserve"> value </w:t>
      </w:r>
    </w:p>
    <w:p w:rsidR="000F564D" w:rsidRDefault="000F564D" w:rsidP="000F564D">
      <w:proofErr w:type="spellStart"/>
      <w:r>
        <w:t>sqoop</w:t>
      </w:r>
      <w:proofErr w:type="spellEnd"/>
      <w:r>
        <w:t xml:space="preserve"> import --options-file /root/</w:t>
      </w:r>
      <w:proofErr w:type="spellStart"/>
      <w:r>
        <w:t>cts</w:t>
      </w:r>
      <w:proofErr w:type="spellEnd"/>
      <w:r>
        <w:t>/</w:t>
      </w:r>
      <w:proofErr w:type="spellStart"/>
      <w:r>
        <w:t>sqoop_param</w:t>
      </w:r>
      <w:proofErr w:type="spellEnd"/>
      <w:r>
        <w:t xml:space="preserve"> --table orders1 --incremental append --check-column </w:t>
      </w:r>
      <w:proofErr w:type="spellStart"/>
      <w:r>
        <w:t>order_id</w:t>
      </w:r>
      <w:proofErr w:type="spellEnd"/>
      <w:r>
        <w:t xml:space="preserve"> --last-value 104 --hive-database </w:t>
      </w:r>
      <w:proofErr w:type="spellStart"/>
      <w:r>
        <w:t>cts_db</w:t>
      </w:r>
      <w:proofErr w:type="spellEnd"/>
      <w:r>
        <w:t xml:space="preserve"> --hive-import --hive-table orders1;</w:t>
      </w:r>
    </w:p>
    <w:p w:rsidR="000F564D" w:rsidRPr="0005657A" w:rsidRDefault="000F564D" w:rsidP="000F564D">
      <w:pPr>
        <w:rPr>
          <w:b/>
        </w:rPr>
      </w:pPr>
      <w:r w:rsidRPr="0005657A">
        <w:rPr>
          <w:b/>
        </w:rPr>
        <w:t>Incremental data load to hive table with last modified date</w:t>
      </w:r>
    </w:p>
    <w:p w:rsidR="000F564D" w:rsidRDefault="000F564D" w:rsidP="000F564D">
      <w:proofErr w:type="spellStart"/>
      <w:proofErr w:type="gramStart"/>
      <w:r>
        <w:t>sqoop</w:t>
      </w:r>
      <w:proofErr w:type="spellEnd"/>
      <w:r>
        <w:t>-import</w:t>
      </w:r>
      <w:proofErr w:type="gramEnd"/>
      <w:r>
        <w:t xml:space="preserve"> --options-file /root/</w:t>
      </w:r>
      <w:proofErr w:type="spellStart"/>
      <w:r>
        <w:t>cts</w:t>
      </w:r>
      <w:proofErr w:type="spellEnd"/>
      <w:r>
        <w:t>/</w:t>
      </w:r>
      <w:proofErr w:type="spellStart"/>
      <w:r>
        <w:t>conn_file</w:t>
      </w:r>
      <w:proofErr w:type="spellEnd"/>
      <w:r>
        <w:t xml:space="preserve"> --table orders --check-column </w:t>
      </w:r>
      <w:proofErr w:type="spellStart"/>
      <w:r>
        <w:t>order_date</w:t>
      </w:r>
      <w:proofErr w:type="spellEnd"/>
      <w:r>
        <w:t xml:space="preserve"> --incremental </w:t>
      </w:r>
      <w:proofErr w:type="spellStart"/>
      <w:r>
        <w:t>lastmodified</w:t>
      </w:r>
      <w:proofErr w:type="spellEnd"/>
      <w:r>
        <w:t xml:space="preserve"> --last-value '2014-01-25' --target-</w:t>
      </w:r>
      <w:proofErr w:type="spellStart"/>
      <w:r>
        <w:t>dir</w:t>
      </w:r>
      <w:proofErr w:type="spellEnd"/>
      <w:r>
        <w:t xml:space="preserve"> </w:t>
      </w:r>
      <w:proofErr w:type="spellStart"/>
      <w:r>
        <w:t>cts_hdfs</w:t>
      </w:r>
      <w:proofErr w:type="spellEnd"/>
      <w:r>
        <w:t>/</w:t>
      </w:r>
      <w:proofErr w:type="spellStart"/>
      <w:r>
        <w:t>abc</w:t>
      </w:r>
      <w:proofErr w:type="spellEnd"/>
    </w:p>
    <w:p w:rsidR="000F564D" w:rsidRPr="0005657A" w:rsidRDefault="000F564D" w:rsidP="000F564D">
      <w:pPr>
        <w:rPr>
          <w:b/>
        </w:rPr>
      </w:pPr>
      <w:r w:rsidRPr="0005657A">
        <w:rPr>
          <w:b/>
        </w:rPr>
        <w:t xml:space="preserve">Export data to MySQL table from </w:t>
      </w:r>
      <w:proofErr w:type="spellStart"/>
      <w:proofErr w:type="gramStart"/>
      <w:r w:rsidRPr="0005657A">
        <w:rPr>
          <w:b/>
        </w:rPr>
        <w:t>hadoop</w:t>
      </w:r>
      <w:proofErr w:type="spellEnd"/>
      <w:r w:rsidRPr="0005657A">
        <w:rPr>
          <w:b/>
        </w:rPr>
        <w:t>(</w:t>
      </w:r>
      <w:proofErr w:type="spellStart"/>
      <w:proofErr w:type="gramEnd"/>
      <w:r w:rsidRPr="0005657A">
        <w:rPr>
          <w:b/>
        </w:rPr>
        <w:t>hdfs</w:t>
      </w:r>
      <w:proofErr w:type="spellEnd"/>
      <w:r w:rsidRPr="0005657A">
        <w:rPr>
          <w:b/>
        </w:rPr>
        <w:t>)</w:t>
      </w:r>
    </w:p>
    <w:p w:rsidR="000F564D" w:rsidRDefault="000F564D" w:rsidP="000F564D">
      <w:proofErr w:type="spellStart"/>
      <w:proofErr w:type="gramStart"/>
      <w:r>
        <w:t>sqoop</w:t>
      </w:r>
      <w:proofErr w:type="spellEnd"/>
      <w:r>
        <w:t>-export</w:t>
      </w:r>
      <w:proofErr w:type="gramEnd"/>
      <w:r>
        <w:t xml:space="preserve"> --options-file </w:t>
      </w:r>
      <w:proofErr w:type="spellStart"/>
      <w:r>
        <w:t>conn_file</w:t>
      </w:r>
      <w:proofErr w:type="spellEnd"/>
      <w:r>
        <w:t xml:space="preserve"> --table </w:t>
      </w:r>
      <w:proofErr w:type="spellStart"/>
      <w:r>
        <w:t>orders_mysql</w:t>
      </w:r>
      <w:proofErr w:type="spellEnd"/>
      <w:r>
        <w:t xml:space="preserve"> --export-</w:t>
      </w:r>
      <w:proofErr w:type="spellStart"/>
      <w:r>
        <w:t>dir</w:t>
      </w:r>
      <w:proofErr w:type="spellEnd"/>
      <w:r>
        <w:t xml:space="preserve"> /user/root/orders</w:t>
      </w:r>
    </w:p>
    <w:p w:rsidR="000F564D" w:rsidRPr="00054E08" w:rsidRDefault="000F564D" w:rsidP="000F564D">
      <w:pPr>
        <w:rPr>
          <w:b/>
        </w:rPr>
      </w:pPr>
      <w:r w:rsidRPr="00054E08">
        <w:rPr>
          <w:b/>
        </w:rPr>
        <w:t xml:space="preserve">Export data to MySQL table from </w:t>
      </w:r>
      <w:proofErr w:type="spellStart"/>
      <w:proofErr w:type="gramStart"/>
      <w:r w:rsidRPr="00054E08">
        <w:rPr>
          <w:b/>
        </w:rPr>
        <w:t>hadoop</w:t>
      </w:r>
      <w:proofErr w:type="spellEnd"/>
      <w:r w:rsidRPr="00054E08">
        <w:rPr>
          <w:b/>
        </w:rPr>
        <w:t>(</w:t>
      </w:r>
      <w:proofErr w:type="gramEnd"/>
      <w:r w:rsidRPr="00054E08">
        <w:rPr>
          <w:b/>
        </w:rPr>
        <w:t>hive)</w:t>
      </w:r>
    </w:p>
    <w:p w:rsidR="000F564D" w:rsidRDefault="000F564D" w:rsidP="000F564D">
      <w:proofErr w:type="spellStart"/>
      <w:proofErr w:type="gramStart"/>
      <w:r>
        <w:t>sqoop</w:t>
      </w:r>
      <w:proofErr w:type="spellEnd"/>
      <w:r>
        <w:t>-export</w:t>
      </w:r>
      <w:proofErr w:type="gramEnd"/>
      <w:r>
        <w:t xml:space="preserve"> --options-file </w:t>
      </w:r>
      <w:proofErr w:type="spellStart"/>
      <w:r>
        <w:t>conn_file</w:t>
      </w:r>
      <w:proofErr w:type="spellEnd"/>
      <w:r>
        <w:t xml:space="preserve"> --table </w:t>
      </w:r>
      <w:proofErr w:type="spellStart"/>
      <w:r>
        <w:t>order_mysql</w:t>
      </w:r>
      <w:proofErr w:type="spellEnd"/>
      <w:r>
        <w:t xml:space="preserve"> --hive-table </w:t>
      </w:r>
      <w:proofErr w:type="spellStart"/>
      <w:r>
        <w:t>orders_hive</w:t>
      </w:r>
      <w:proofErr w:type="spellEnd"/>
      <w:r>
        <w:t xml:space="preserve"> --hive-database </w:t>
      </w:r>
      <w:proofErr w:type="spellStart"/>
      <w:r>
        <w:t>cts_db</w:t>
      </w:r>
      <w:proofErr w:type="spellEnd"/>
      <w:r>
        <w:t>;</w:t>
      </w:r>
    </w:p>
    <w:p w:rsidR="000F564D" w:rsidRDefault="000F564D" w:rsidP="000F564D">
      <w:pPr>
        <w:rPr>
          <w:b/>
        </w:rPr>
      </w:pPr>
    </w:p>
    <w:p w:rsidR="000F564D" w:rsidRPr="00D56B0B" w:rsidRDefault="000F564D" w:rsidP="000F564D">
      <w:pPr>
        <w:rPr>
          <w:b/>
        </w:rPr>
      </w:pPr>
      <w:r w:rsidRPr="00D56B0B">
        <w:rPr>
          <w:b/>
        </w:rPr>
        <w:t>Export Failure Cases:</w:t>
      </w:r>
    </w:p>
    <w:p w:rsidR="000F564D" w:rsidRDefault="000F564D" w:rsidP="0044490D">
      <w:pPr>
        <w:pStyle w:val="ListParagraph"/>
        <w:numPr>
          <w:ilvl w:val="0"/>
          <w:numId w:val="7"/>
        </w:numPr>
      </w:pPr>
      <w:r>
        <w:t>Exports may fail for a number of reasons:</w:t>
      </w:r>
    </w:p>
    <w:p w:rsidR="000F564D" w:rsidRDefault="000F564D" w:rsidP="0044490D">
      <w:pPr>
        <w:pStyle w:val="ListParagraph"/>
        <w:numPr>
          <w:ilvl w:val="0"/>
          <w:numId w:val="7"/>
        </w:numPr>
      </w:pPr>
      <w:r>
        <w:t>Loss of connectivity from the Hadoop cluster to the database (either due to hardware fault, or server software crashes)</w:t>
      </w:r>
    </w:p>
    <w:p w:rsidR="000F564D" w:rsidRDefault="000F564D" w:rsidP="0044490D">
      <w:pPr>
        <w:pStyle w:val="ListParagraph"/>
        <w:numPr>
          <w:ilvl w:val="0"/>
          <w:numId w:val="7"/>
        </w:numPr>
      </w:pPr>
      <w:r>
        <w:t>Attempting to INSERT a row which violates a consistency constraint (for example, inserting a duplicate primary key value)</w:t>
      </w:r>
    </w:p>
    <w:p w:rsidR="000F564D" w:rsidRDefault="000F564D" w:rsidP="0044490D">
      <w:pPr>
        <w:pStyle w:val="ListParagraph"/>
        <w:numPr>
          <w:ilvl w:val="0"/>
          <w:numId w:val="7"/>
        </w:numPr>
      </w:pPr>
      <w:r>
        <w:t>Attempting to parse records using incorrect delimiters</w:t>
      </w:r>
    </w:p>
    <w:p w:rsidR="000F564D" w:rsidRDefault="000F564D" w:rsidP="0044490D">
      <w:pPr>
        <w:pStyle w:val="ListParagraph"/>
        <w:numPr>
          <w:ilvl w:val="0"/>
          <w:numId w:val="7"/>
        </w:numPr>
      </w:pPr>
      <w:r>
        <w:lastRenderedPageBreak/>
        <w:t>Capacity issues (such as insufficient RAM or disk space)</w:t>
      </w:r>
    </w:p>
    <w:p w:rsidR="000F564D" w:rsidRPr="00054E08" w:rsidRDefault="000F564D" w:rsidP="000F564D">
      <w:pPr>
        <w:rPr>
          <w:b/>
        </w:rPr>
      </w:pPr>
      <w:r w:rsidRPr="00054E08">
        <w:rPr>
          <w:b/>
        </w:rPr>
        <w:t xml:space="preserve"> </w:t>
      </w:r>
      <w:proofErr w:type="spellStart"/>
      <w:proofErr w:type="gramStart"/>
      <w:r w:rsidRPr="00054E08">
        <w:rPr>
          <w:b/>
        </w:rPr>
        <w:t>codegen</w:t>
      </w:r>
      <w:proofErr w:type="spellEnd"/>
      <w:proofErr w:type="gramEnd"/>
      <w:r w:rsidRPr="00054E08">
        <w:rPr>
          <w:b/>
        </w:rPr>
        <w:t xml:space="preserve"> generates the .java, .class &amp; .jar file for the </w:t>
      </w:r>
      <w:proofErr w:type="spellStart"/>
      <w:r w:rsidRPr="00054E08">
        <w:rPr>
          <w:b/>
        </w:rPr>
        <w:t>sqoop</w:t>
      </w:r>
      <w:proofErr w:type="spellEnd"/>
      <w:r w:rsidRPr="00054E08">
        <w:rPr>
          <w:b/>
        </w:rPr>
        <w:t xml:space="preserve"> job executed.</w:t>
      </w:r>
    </w:p>
    <w:p w:rsidR="000F564D" w:rsidRDefault="000F564D" w:rsidP="000F564D">
      <w:proofErr w:type="spellStart"/>
      <w:proofErr w:type="gramStart"/>
      <w:r>
        <w:t>sqoop</w:t>
      </w:r>
      <w:proofErr w:type="spellEnd"/>
      <w:proofErr w:type="gramEnd"/>
      <w:r>
        <w:t xml:space="preserve"> </w:t>
      </w:r>
      <w:proofErr w:type="spellStart"/>
      <w:r>
        <w:t>codegen</w:t>
      </w:r>
      <w:proofErr w:type="spellEnd"/>
      <w:r>
        <w:t xml:space="preserve"> --connect </w:t>
      </w:r>
      <w:proofErr w:type="spellStart"/>
      <w:r>
        <w:t>jdbc:mysql</w:t>
      </w:r>
      <w:proofErr w:type="spellEnd"/>
      <w:r>
        <w:t>://localhost/</w:t>
      </w:r>
      <w:proofErr w:type="spellStart"/>
      <w:r>
        <w:t>retail_db</w:t>
      </w:r>
      <w:proofErr w:type="spellEnd"/>
      <w:r>
        <w:t xml:space="preserve"> --username root --password </w:t>
      </w:r>
      <w:proofErr w:type="spellStart"/>
      <w:r>
        <w:t>cloudera</w:t>
      </w:r>
      <w:proofErr w:type="spellEnd"/>
      <w:r>
        <w:t xml:space="preserve"> --table </w:t>
      </w:r>
      <w:proofErr w:type="spellStart"/>
      <w:r>
        <w:t>ordr</w:t>
      </w:r>
      <w:proofErr w:type="spellEnd"/>
      <w:r>
        <w:t>;</w:t>
      </w:r>
    </w:p>
    <w:p w:rsidR="000F564D" w:rsidRPr="00054E08" w:rsidRDefault="000F564D" w:rsidP="000F564D">
      <w:pPr>
        <w:rPr>
          <w:b/>
        </w:rPr>
      </w:pPr>
      <w:proofErr w:type="spellStart"/>
      <w:proofErr w:type="gramStart"/>
      <w:r w:rsidRPr="00054E08">
        <w:rPr>
          <w:b/>
        </w:rPr>
        <w:t>eval</w:t>
      </w:r>
      <w:proofErr w:type="spellEnd"/>
      <w:proofErr w:type="gramEnd"/>
      <w:r w:rsidRPr="00054E08">
        <w:rPr>
          <w:b/>
        </w:rPr>
        <w:t xml:space="preserve"> prints the output of the query on the screen</w:t>
      </w:r>
    </w:p>
    <w:p w:rsidR="000F564D" w:rsidRDefault="000F564D" w:rsidP="000F564D">
      <w:proofErr w:type="spellStart"/>
      <w:proofErr w:type="gramStart"/>
      <w:r>
        <w:t>sqoop</w:t>
      </w:r>
      <w:proofErr w:type="spellEnd"/>
      <w:proofErr w:type="gramEnd"/>
      <w:r>
        <w:t xml:space="preserve"> </w:t>
      </w:r>
      <w:proofErr w:type="spellStart"/>
      <w:r>
        <w:t>eval</w:t>
      </w:r>
      <w:proofErr w:type="spellEnd"/>
      <w:r>
        <w:t xml:space="preserve"> --connect </w:t>
      </w:r>
      <w:proofErr w:type="spellStart"/>
      <w:r>
        <w:t>jdbc:mysql</w:t>
      </w:r>
      <w:proofErr w:type="spellEnd"/>
      <w:r>
        <w:t>://localhost/</w:t>
      </w:r>
      <w:proofErr w:type="spellStart"/>
      <w:r>
        <w:t>retail_db</w:t>
      </w:r>
      <w:proofErr w:type="spellEnd"/>
      <w:r>
        <w:t xml:space="preserve"> --username root --password </w:t>
      </w:r>
      <w:proofErr w:type="spellStart"/>
      <w:r>
        <w:t>cloudera</w:t>
      </w:r>
      <w:proofErr w:type="spellEnd"/>
      <w:r>
        <w:t xml:space="preserve"> --query "select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=20";</w:t>
      </w:r>
    </w:p>
    <w:p w:rsidR="000F564D" w:rsidRPr="00054E08" w:rsidRDefault="000F564D" w:rsidP="000F564D">
      <w:pPr>
        <w:rPr>
          <w:b/>
        </w:rPr>
      </w:pPr>
      <w:r w:rsidRPr="00054E08">
        <w:rPr>
          <w:b/>
        </w:rPr>
        <w:t xml:space="preserve">Writing a </w:t>
      </w:r>
      <w:proofErr w:type="spellStart"/>
      <w:r w:rsidRPr="00054E08">
        <w:rPr>
          <w:b/>
        </w:rPr>
        <w:t>sqoop</w:t>
      </w:r>
      <w:proofErr w:type="spellEnd"/>
      <w:r w:rsidRPr="00054E08">
        <w:rPr>
          <w:b/>
        </w:rPr>
        <w:t xml:space="preserve"> Job </w:t>
      </w:r>
    </w:p>
    <w:p w:rsidR="000F564D" w:rsidRDefault="000F564D" w:rsidP="000F564D">
      <w:proofErr w:type="spellStart"/>
      <w:proofErr w:type="gramStart"/>
      <w:r>
        <w:t>sqoop</w:t>
      </w:r>
      <w:proofErr w:type="spellEnd"/>
      <w:proofErr w:type="gramEnd"/>
      <w:r>
        <w:t xml:space="preserve"> job --create </w:t>
      </w:r>
      <w:proofErr w:type="spellStart"/>
      <w:r>
        <w:t>myjob</w:t>
      </w:r>
      <w:proofErr w:type="spellEnd"/>
      <w:r>
        <w:t xml:space="preserve"> -- import --connect </w:t>
      </w:r>
      <w:proofErr w:type="spellStart"/>
      <w:r>
        <w:t>jdbc:mysql</w:t>
      </w:r>
      <w:proofErr w:type="spellEnd"/>
      <w:r>
        <w:t>://localhost/</w:t>
      </w:r>
      <w:proofErr w:type="spellStart"/>
      <w:r>
        <w:t>cts_db</w:t>
      </w:r>
      <w:proofErr w:type="spellEnd"/>
      <w:r>
        <w:t xml:space="preserve"> --username root --password </w:t>
      </w:r>
      <w:proofErr w:type="spellStart"/>
      <w:r>
        <w:t>cloudera</w:t>
      </w:r>
      <w:proofErr w:type="spellEnd"/>
      <w:r>
        <w:t xml:space="preserve"> --table orders --hive-import --hive-database </w:t>
      </w:r>
      <w:proofErr w:type="spellStart"/>
      <w:r>
        <w:t>cts_db</w:t>
      </w:r>
      <w:proofErr w:type="spellEnd"/>
      <w:r>
        <w:t>;</w:t>
      </w:r>
    </w:p>
    <w:p w:rsidR="000F564D" w:rsidRPr="00054E08" w:rsidRDefault="000F564D" w:rsidP="000F564D">
      <w:pPr>
        <w:rPr>
          <w:b/>
        </w:rPr>
      </w:pPr>
      <w:proofErr w:type="spellStart"/>
      <w:proofErr w:type="gramStart"/>
      <w:r w:rsidRPr="00054E08">
        <w:rPr>
          <w:b/>
        </w:rPr>
        <w:t>sqoop</w:t>
      </w:r>
      <w:proofErr w:type="spellEnd"/>
      <w:proofErr w:type="gramEnd"/>
      <w:r w:rsidRPr="00054E08">
        <w:rPr>
          <w:b/>
        </w:rPr>
        <w:t xml:space="preserve"> job -list;</w:t>
      </w:r>
    </w:p>
    <w:p w:rsidR="000F564D" w:rsidRPr="00054E08" w:rsidRDefault="000F564D" w:rsidP="000F564D">
      <w:pPr>
        <w:rPr>
          <w:b/>
        </w:rPr>
      </w:pPr>
      <w:proofErr w:type="spellStart"/>
      <w:proofErr w:type="gramStart"/>
      <w:r w:rsidRPr="00054E08">
        <w:rPr>
          <w:b/>
        </w:rPr>
        <w:t>sqoop</w:t>
      </w:r>
      <w:proofErr w:type="spellEnd"/>
      <w:proofErr w:type="gramEnd"/>
      <w:r w:rsidRPr="00054E08">
        <w:rPr>
          <w:b/>
        </w:rPr>
        <w:t xml:space="preserve"> job --exec </w:t>
      </w:r>
      <w:proofErr w:type="spellStart"/>
      <w:r w:rsidRPr="00054E08">
        <w:rPr>
          <w:b/>
        </w:rPr>
        <w:t>myjob</w:t>
      </w:r>
      <w:proofErr w:type="spellEnd"/>
      <w:r w:rsidRPr="00054E08">
        <w:rPr>
          <w:b/>
        </w:rPr>
        <w:t>;</w:t>
      </w:r>
    </w:p>
    <w:p w:rsidR="000F564D" w:rsidRPr="00054E08" w:rsidRDefault="000F564D" w:rsidP="000F564D">
      <w:pPr>
        <w:rPr>
          <w:b/>
        </w:rPr>
      </w:pPr>
      <w:proofErr w:type="spellStart"/>
      <w:proofErr w:type="gramStart"/>
      <w:r w:rsidRPr="00054E08">
        <w:rPr>
          <w:b/>
        </w:rPr>
        <w:t>sqoop</w:t>
      </w:r>
      <w:proofErr w:type="spellEnd"/>
      <w:proofErr w:type="gramEnd"/>
      <w:r w:rsidRPr="00054E08">
        <w:rPr>
          <w:b/>
        </w:rPr>
        <w:t xml:space="preserve"> job -delete </w:t>
      </w:r>
      <w:proofErr w:type="spellStart"/>
      <w:r w:rsidRPr="00054E08">
        <w:rPr>
          <w:b/>
        </w:rPr>
        <w:t>myjob</w:t>
      </w:r>
      <w:proofErr w:type="spellEnd"/>
      <w:r w:rsidRPr="00054E08">
        <w:rPr>
          <w:b/>
        </w:rPr>
        <w:t>;</w:t>
      </w:r>
    </w:p>
    <w:p w:rsidR="000F564D" w:rsidRPr="00AF2211" w:rsidRDefault="000F564D" w:rsidP="009D61EC"/>
    <w:p w:rsidR="00AA55E9" w:rsidRPr="00AF2211" w:rsidRDefault="00AA55E9" w:rsidP="009D61EC"/>
    <w:p w:rsidR="00AA55E9" w:rsidRPr="00AF2211" w:rsidRDefault="00AA55E9" w:rsidP="009D61EC"/>
    <w:p w:rsidR="00AA55E9" w:rsidRDefault="00AA55E9" w:rsidP="009D61EC"/>
    <w:sectPr w:rsidR="00AA55E9" w:rsidSect="00982414">
      <w:headerReference w:type="even" r:id="rId14"/>
      <w:footerReference w:type="default" r:id="rId15"/>
      <w:pgSz w:w="11909" w:h="16834" w:code="9"/>
      <w:pgMar w:top="1440" w:right="1584" w:bottom="1872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90D" w:rsidRDefault="0044490D" w:rsidP="009D61EC">
      <w:r>
        <w:separator/>
      </w:r>
    </w:p>
    <w:p w:rsidR="0044490D" w:rsidRDefault="0044490D" w:rsidP="009D61EC"/>
  </w:endnote>
  <w:endnote w:type="continuationSeparator" w:id="0">
    <w:p w:rsidR="0044490D" w:rsidRDefault="0044490D" w:rsidP="009D61EC">
      <w:r>
        <w:continuationSeparator/>
      </w:r>
    </w:p>
    <w:p w:rsidR="0044490D" w:rsidRDefault="0044490D" w:rsidP="009D61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 Cond">
    <w:altName w:val="Arial Narrow"/>
    <w:charset w:val="00"/>
    <w:family w:val="swiss"/>
    <w:pitch w:val="variable"/>
    <w:sig w:usb0="00000001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968" w:rsidRPr="0023205D" w:rsidRDefault="00711D8A" w:rsidP="009D61EC">
    <w:pPr>
      <w:rPr>
        <w:noProof/>
        <w:sz w:val="20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-767715</wp:posOffset>
          </wp:positionH>
          <wp:positionV relativeFrom="paragraph">
            <wp:posOffset>126365</wp:posOffset>
          </wp:positionV>
          <wp:extent cx="1695450" cy="485775"/>
          <wp:effectExtent l="0" t="0" r="0" b="9525"/>
          <wp:wrapTight wrapText="bothSides">
            <wp:wrapPolygon edited="0">
              <wp:start x="0" y="0"/>
              <wp:lineTo x="0" y="21176"/>
              <wp:lineTo x="21357" y="21176"/>
              <wp:lineTo x="21357" y="0"/>
              <wp:lineTo x="0" y="0"/>
            </wp:wrapPolygon>
          </wp:wrapTight>
          <wp:docPr id="5" name="Picture 5" descr="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cadem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33020</wp:posOffset>
              </wp:positionV>
              <wp:extent cx="5588000" cy="0"/>
              <wp:effectExtent l="5715" t="6985" r="6985" b="12065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88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D8D8D8"/>
                        </a:solidFill>
                        <a:prstDash val="dash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775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0;margin-top:2.6pt;width:440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QntLAIAAFMEAAAOAAAAZHJzL2Uyb0RvYy54bWysVMGOmzAQvVfqP1i+J0BCtgSFrFaQ9LLt&#10;RtrtBzi2AatgW7YTElX9945NEmXbS1VVSGaMZ968mXlm9XjqO3TkxgolC5xMY4y4pIoJ2RT429t2&#10;kmFkHZGMdEryAp+5xY/rjx9Wg875TLWqY9wgAJE2H3SBW+d0HkWWtrwndqo0l3BYK9MTB1vTRMyQ&#10;AdD7LprF8UM0KMO0UZRbC1+r8RCvA35dc+pe6tpyh7oCAzcXVhPWvV+j9YrkjSG6FfRCg/wDi54I&#10;CUlvUBVxBB2M+AOqF9Qoq2o3paqPVF0LykMNUE0S/1bNa0s0D7VAc6y+tcn+P1j69bgzSLACzzGS&#10;pIcRPR2cCpnR3Ldn0DYHr1LujC+QnuSrflb0u0VSlS2RDQ/Ob2cNsYmPiN6F+I3VkGQ/fFEMfAjg&#10;h16datN7SOgCOoWRnG8j4SeHKHxcLLIsjmFy9HoWkfwaqI11n7nqkTcKbJ0homldqaSEwSuThDTk&#10;+Gydp0Xya4DPKtVWdF2YfyfRUODlYrYIAVZ1gvlD72ZNsy87g44EFFRl/gk1wsm9m0euiG1HPwbW&#10;KC2jDpKFJC0nbHOxHRHdaAOpTvo8UDDQvFijdH4s4+Um22TpJJ09bCZpXFWTp22ZTh62yadFNa/K&#10;skp+espJmreCMS4966uMk/TvZHK5UKMAb0K+tSd6jx76CGSv70A6TNwPeZTLXrHzzlyVAMoNzpdb&#10;5q/G/R7s+3/B+hcAAAD//wMAUEsDBBQABgAIAAAAIQAFWNYx2QAAAAQBAAAPAAAAZHJzL2Rvd25y&#10;ZXYueG1sTI9BS8NAEIXvgv9hGcGL2F0DlRCzKSL0JCjWInjbZqebtNnZkN2k6b939GKPH29475ty&#10;NftOTDjENpCGh4UCgVQH25LTsP1c3+cgYjJkTRcINZwxwqq6vipNYcOJPnDaJCe4hGJhNDQp9YWU&#10;sW7Qm7gIPRJn+zB4kxgHJ+1gTlzuO5kp9Si9aYkXGtPjS4P1cTN6Dd9ZnL4ytz2/HtZj2r+7N2WW&#10;d1rf3szPTyASzun/GH71WR0qdtqFkWwUnQZ+JGlYZiA4zHPFvPtjWZXyUr76AQAA//8DAFBLAQIt&#10;ABQABgAIAAAAIQC2gziS/gAAAOEBAAATAAAAAAAAAAAAAAAAAAAAAABbQ29udGVudF9UeXBlc10u&#10;eG1sUEsBAi0AFAAGAAgAAAAhADj9If/WAAAAlAEAAAsAAAAAAAAAAAAAAAAALwEAAF9yZWxzLy5y&#10;ZWxzUEsBAi0AFAAGAAgAAAAhAGN9Ce0sAgAAUwQAAA4AAAAAAAAAAAAAAAAALgIAAGRycy9lMm9E&#10;b2MueG1sUEsBAi0AFAAGAAgAAAAhAAVY1jHZAAAABAEAAA8AAAAAAAAAAAAAAAAAhgQAAGRycy9k&#10;b3ducmV2LnhtbFBLBQYAAAAABAAEAPMAAACMBQAAAAA=&#10;" strokecolor="#d8d8d8">
              <v:stroke dashstyle="dash"/>
            </v:shape>
          </w:pict>
        </mc:Fallback>
      </mc:AlternateContent>
    </w:r>
  </w:p>
  <w:p w:rsidR="00456968" w:rsidRDefault="00456968" w:rsidP="009D61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90D" w:rsidRDefault="0044490D" w:rsidP="009D61EC">
      <w:r>
        <w:separator/>
      </w:r>
    </w:p>
    <w:p w:rsidR="0044490D" w:rsidRDefault="0044490D" w:rsidP="009D61EC"/>
  </w:footnote>
  <w:footnote w:type="continuationSeparator" w:id="0">
    <w:p w:rsidR="0044490D" w:rsidRDefault="0044490D" w:rsidP="009D61EC">
      <w:r>
        <w:continuationSeparator/>
      </w:r>
    </w:p>
    <w:p w:rsidR="0044490D" w:rsidRDefault="0044490D" w:rsidP="009D61E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E7EC4"/>
    <w:multiLevelType w:val="hybridMultilevel"/>
    <w:tmpl w:val="D0FE5712"/>
    <w:lvl w:ilvl="0" w:tplc="122093B2">
      <w:start w:val="1"/>
      <w:numFmt w:val="bullet"/>
      <w:pStyle w:val="Bullet3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22C3F"/>
    <w:multiLevelType w:val="multilevel"/>
    <w:tmpl w:val="F34C4D36"/>
    <w:styleLink w:val="EvaluationRubricParameter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aramond" w:hAnsi="Garamond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A837B2"/>
    <w:multiLevelType w:val="hybridMultilevel"/>
    <w:tmpl w:val="0EE4A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A6CB4"/>
    <w:multiLevelType w:val="hybridMultilevel"/>
    <w:tmpl w:val="DCF06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334B5"/>
    <w:multiLevelType w:val="hybridMultilevel"/>
    <w:tmpl w:val="8E12A9E2"/>
    <w:lvl w:ilvl="0" w:tplc="D212A426">
      <w:start w:val="1"/>
      <w:numFmt w:val="lowerRoman"/>
      <w:pStyle w:val="ExerciseBullet2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7E42AD8"/>
    <w:multiLevelType w:val="hybridMultilevel"/>
    <w:tmpl w:val="2F02D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716F7D"/>
    <w:multiLevelType w:val="multilevel"/>
    <w:tmpl w:val="3C4ECF20"/>
    <w:styleLink w:val="ExerciseBullet3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7C2B90"/>
    <w:multiLevelType w:val="hybridMultilevel"/>
    <w:tmpl w:val="9A6EE0BA"/>
    <w:lvl w:ilvl="0" w:tplc="FB207DFC">
      <w:start w:val="1"/>
      <w:numFmt w:val="lowerLetter"/>
      <w:pStyle w:val="ExerciseBullet1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F46B12"/>
    <w:multiLevelType w:val="multilevel"/>
    <w:tmpl w:val="248467C8"/>
    <w:styleLink w:val="ObjectiveBulle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8"/>
  </w:num>
  <w:num w:numId="7">
    <w:abstractNumId w:val="5"/>
  </w:num>
  <w:num w:numId="8">
    <w:abstractNumId w:val="2"/>
  </w:num>
  <w:num w:numId="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AF"/>
    <w:rsid w:val="00000964"/>
    <w:rsid w:val="000077CC"/>
    <w:rsid w:val="000100D4"/>
    <w:rsid w:val="0002217C"/>
    <w:rsid w:val="00027332"/>
    <w:rsid w:val="00031BE9"/>
    <w:rsid w:val="00033FC0"/>
    <w:rsid w:val="00045EFB"/>
    <w:rsid w:val="00047694"/>
    <w:rsid w:val="00067AEB"/>
    <w:rsid w:val="00094620"/>
    <w:rsid w:val="000A19AC"/>
    <w:rsid w:val="000A514E"/>
    <w:rsid w:val="000A77DE"/>
    <w:rsid w:val="000B7206"/>
    <w:rsid w:val="000C6B64"/>
    <w:rsid w:val="000D439E"/>
    <w:rsid w:val="000F02A3"/>
    <w:rsid w:val="000F5550"/>
    <w:rsid w:val="000F564D"/>
    <w:rsid w:val="00100A2B"/>
    <w:rsid w:val="0011201C"/>
    <w:rsid w:val="0011538D"/>
    <w:rsid w:val="00136683"/>
    <w:rsid w:val="00136CAA"/>
    <w:rsid w:val="00142DAC"/>
    <w:rsid w:val="00156886"/>
    <w:rsid w:val="0016092F"/>
    <w:rsid w:val="00166ACD"/>
    <w:rsid w:val="00172A71"/>
    <w:rsid w:val="00174B7F"/>
    <w:rsid w:val="001820B7"/>
    <w:rsid w:val="0018779A"/>
    <w:rsid w:val="00190046"/>
    <w:rsid w:val="001923E0"/>
    <w:rsid w:val="001A15AC"/>
    <w:rsid w:val="001A1B28"/>
    <w:rsid w:val="001B33A1"/>
    <w:rsid w:val="001C1C87"/>
    <w:rsid w:val="001D2EB9"/>
    <w:rsid w:val="001D4662"/>
    <w:rsid w:val="001D75F8"/>
    <w:rsid w:val="001E51C7"/>
    <w:rsid w:val="001F35D7"/>
    <w:rsid w:val="001F4D98"/>
    <w:rsid w:val="00222EB1"/>
    <w:rsid w:val="00224E7F"/>
    <w:rsid w:val="00231603"/>
    <w:rsid w:val="00231670"/>
    <w:rsid w:val="002339F3"/>
    <w:rsid w:val="00233D4D"/>
    <w:rsid w:val="002401ED"/>
    <w:rsid w:val="0024444B"/>
    <w:rsid w:val="0024735F"/>
    <w:rsid w:val="00250DEE"/>
    <w:rsid w:val="002510AA"/>
    <w:rsid w:val="00256541"/>
    <w:rsid w:val="00262688"/>
    <w:rsid w:val="00263E1D"/>
    <w:rsid w:val="00281A68"/>
    <w:rsid w:val="002844DA"/>
    <w:rsid w:val="00285CF9"/>
    <w:rsid w:val="002910DF"/>
    <w:rsid w:val="002A150B"/>
    <w:rsid w:val="002C3C59"/>
    <w:rsid w:val="002D4B54"/>
    <w:rsid w:val="002F3D48"/>
    <w:rsid w:val="002F62AF"/>
    <w:rsid w:val="00312F14"/>
    <w:rsid w:val="003335AF"/>
    <w:rsid w:val="00347856"/>
    <w:rsid w:val="0035013E"/>
    <w:rsid w:val="00355372"/>
    <w:rsid w:val="00357914"/>
    <w:rsid w:val="00367563"/>
    <w:rsid w:val="00372D6E"/>
    <w:rsid w:val="00391206"/>
    <w:rsid w:val="00395B49"/>
    <w:rsid w:val="003A07B4"/>
    <w:rsid w:val="003A35AC"/>
    <w:rsid w:val="003C319A"/>
    <w:rsid w:val="003C698D"/>
    <w:rsid w:val="003E19DA"/>
    <w:rsid w:val="003F3650"/>
    <w:rsid w:val="004003CD"/>
    <w:rsid w:val="0040046F"/>
    <w:rsid w:val="00401D6E"/>
    <w:rsid w:val="00404350"/>
    <w:rsid w:val="00404B80"/>
    <w:rsid w:val="004109F8"/>
    <w:rsid w:val="004427F9"/>
    <w:rsid w:val="0044490D"/>
    <w:rsid w:val="00453907"/>
    <w:rsid w:val="00454A7A"/>
    <w:rsid w:val="00456968"/>
    <w:rsid w:val="00466A20"/>
    <w:rsid w:val="004A1A48"/>
    <w:rsid w:val="004A214E"/>
    <w:rsid w:val="004A2EE9"/>
    <w:rsid w:val="004A31A4"/>
    <w:rsid w:val="004B5B90"/>
    <w:rsid w:val="004C5029"/>
    <w:rsid w:val="004D7334"/>
    <w:rsid w:val="004F0AD6"/>
    <w:rsid w:val="004F501F"/>
    <w:rsid w:val="00511C32"/>
    <w:rsid w:val="00512F45"/>
    <w:rsid w:val="00515873"/>
    <w:rsid w:val="00524805"/>
    <w:rsid w:val="00524962"/>
    <w:rsid w:val="00525A1B"/>
    <w:rsid w:val="0053408F"/>
    <w:rsid w:val="00562C73"/>
    <w:rsid w:val="00575B9A"/>
    <w:rsid w:val="00584A6F"/>
    <w:rsid w:val="005B4DD3"/>
    <w:rsid w:val="005B696E"/>
    <w:rsid w:val="005C3193"/>
    <w:rsid w:val="006018F4"/>
    <w:rsid w:val="00605843"/>
    <w:rsid w:val="00613528"/>
    <w:rsid w:val="00615E13"/>
    <w:rsid w:val="00622941"/>
    <w:rsid w:val="00623D64"/>
    <w:rsid w:val="00640C26"/>
    <w:rsid w:val="00655C37"/>
    <w:rsid w:val="00670C95"/>
    <w:rsid w:val="00686E22"/>
    <w:rsid w:val="006964C7"/>
    <w:rsid w:val="00696985"/>
    <w:rsid w:val="006A7955"/>
    <w:rsid w:val="006B46FF"/>
    <w:rsid w:val="006C686A"/>
    <w:rsid w:val="006C7B4C"/>
    <w:rsid w:val="006D7A06"/>
    <w:rsid w:val="006E728D"/>
    <w:rsid w:val="007050DA"/>
    <w:rsid w:val="00707549"/>
    <w:rsid w:val="00711D8A"/>
    <w:rsid w:val="00716D1C"/>
    <w:rsid w:val="00732E77"/>
    <w:rsid w:val="00754DDC"/>
    <w:rsid w:val="00756B79"/>
    <w:rsid w:val="00766E50"/>
    <w:rsid w:val="00776399"/>
    <w:rsid w:val="00782791"/>
    <w:rsid w:val="00791BB2"/>
    <w:rsid w:val="007B2A12"/>
    <w:rsid w:val="007C3D94"/>
    <w:rsid w:val="007D7032"/>
    <w:rsid w:val="007E3B5A"/>
    <w:rsid w:val="007E7994"/>
    <w:rsid w:val="007F2906"/>
    <w:rsid w:val="007F511F"/>
    <w:rsid w:val="00803DD0"/>
    <w:rsid w:val="00805BE9"/>
    <w:rsid w:val="008109FC"/>
    <w:rsid w:val="00813D00"/>
    <w:rsid w:val="00814234"/>
    <w:rsid w:val="0082191C"/>
    <w:rsid w:val="00823439"/>
    <w:rsid w:val="00825787"/>
    <w:rsid w:val="00896A3B"/>
    <w:rsid w:val="008A200E"/>
    <w:rsid w:val="008A45F5"/>
    <w:rsid w:val="008A7AD3"/>
    <w:rsid w:val="008B09CB"/>
    <w:rsid w:val="008B2716"/>
    <w:rsid w:val="008C0407"/>
    <w:rsid w:val="008C0F9C"/>
    <w:rsid w:val="008C6C25"/>
    <w:rsid w:val="008D01F1"/>
    <w:rsid w:val="0090443E"/>
    <w:rsid w:val="00906E5F"/>
    <w:rsid w:val="0091000A"/>
    <w:rsid w:val="00914BCF"/>
    <w:rsid w:val="00916AEC"/>
    <w:rsid w:val="00916B71"/>
    <w:rsid w:val="00937EE1"/>
    <w:rsid w:val="00940F5D"/>
    <w:rsid w:val="00942863"/>
    <w:rsid w:val="00952871"/>
    <w:rsid w:val="00961E84"/>
    <w:rsid w:val="00972878"/>
    <w:rsid w:val="00976932"/>
    <w:rsid w:val="00981BF4"/>
    <w:rsid w:val="00982414"/>
    <w:rsid w:val="00991A9A"/>
    <w:rsid w:val="009A1F18"/>
    <w:rsid w:val="009A4F86"/>
    <w:rsid w:val="009B2488"/>
    <w:rsid w:val="009B4AA9"/>
    <w:rsid w:val="009B4B98"/>
    <w:rsid w:val="009D12DF"/>
    <w:rsid w:val="009D5639"/>
    <w:rsid w:val="009D61EC"/>
    <w:rsid w:val="009F249F"/>
    <w:rsid w:val="00A0575B"/>
    <w:rsid w:val="00A100D6"/>
    <w:rsid w:val="00A3199F"/>
    <w:rsid w:val="00A33F78"/>
    <w:rsid w:val="00A3614B"/>
    <w:rsid w:val="00A42122"/>
    <w:rsid w:val="00A4410D"/>
    <w:rsid w:val="00A4559A"/>
    <w:rsid w:val="00A64381"/>
    <w:rsid w:val="00A808EC"/>
    <w:rsid w:val="00A81F20"/>
    <w:rsid w:val="00A8304D"/>
    <w:rsid w:val="00A91FB9"/>
    <w:rsid w:val="00A93462"/>
    <w:rsid w:val="00AA55E9"/>
    <w:rsid w:val="00AA7D9F"/>
    <w:rsid w:val="00AC034B"/>
    <w:rsid w:val="00AC2F0D"/>
    <w:rsid w:val="00AD32DD"/>
    <w:rsid w:val="00AE3850"/>
    <w:rsid w:val="00AE6A3F"/>
    <w:rsid w:val="00AF0EDA"/>
    <w:rsid w:val="00AF185A"/>
    <w:rsid w:val="00B27CDD"/>
    <w:rsid w:val="00B3007C"/>
    <w:rsid w:val="00B4257A"/>
    <w:rsid w:val="00B47C54"/>
    <w:rsid w:val="00B629F6"/>
    <w:rsid w:val="00B63EFD"/>
    <w:rsid w:val="00B70A2A"/>
    <w:rsid w:val="00B71161"/>
    <w:rsid w:val="00B768A1"/>
    <w:rsid w:val="00BC00B5"/>
    <w:rsid w:val="00BC3132"/>
    <w:rsid w:val="00BD16A4"/>
    <w:rsid w:val="00BD2624"/>
    <w:rsid w:val="00BD6534"/>
    <w:rsid w:val="00BE573F"/>
    <w:rsid w:val="00BF426A"/>
    <w:rsid w:val="00BF46DF"/>
    <w:rsid w:val="00C040B3"/>
    <w:rsid w:val="00C162E4"/>
    <w:rsid w:val="00C2231B"/>
    <w:rsid w:val="00C22E39"/>
    <w:rsid w:val="00C23568"/>
    <w:rsid w:val="00C25D34"/>
    <w:rsid w:val="00C55D66"/>
    <w:rsid w:val="00C5696B"/>
    <w:rsid w:val="00C6779D"/>
    <w:rsid w:val="00C77B7C"/>
    <w:rsid w:val="00C82E96"/>
    <w:rsid w:val="00C8576E"/>
    <w:rsid w:val="00C86A18"/>
    <w:rsid w:val="00C9522E"/>
    <w:rsid w:val="00CA5A94"/>
    <w:rsid w:val="00CB7BE9"/>
    <w:rsid w:val="00CD1292"/>
    <w:rsid w:val="00CD6472"/>
    <w:rsid w:val="00CF127B"/>
    <w:rsid w:val="00D01AF6"/>
    <w:rsid w:val="00D04619"/>
    <w:rsid w:val="00D166EB"/>
    <w:rsid w:val="00D16BA1"/>
    <w:rsid w:val="00D1769C"/>
    <w:rsid w:val="00D23CF0"/>
    <w:rsid w:val="00D27813"/>
    <w:rsid w:val="00D327EA"/>
    <w:rsid w:val="00D35BBB"/>
    <w:rsid w:val="00D56373"/>
    <w:rsid w:val="00D6185B"/>
    <w:rsid w:val="00D66A06"/>
    <w:rsid w:val="00D713C1"/>
    <w:rsid w:val="00D901B5"/>
    <w:rsid w:val="00D92DF1"/>
    <w:rsid w:val="00D9732C"/>
    <w:rsid w:val="00D979BE"/>
    <w:rsid w:val="00DA067F"/>
    <w:rsid w:val="00DA1613"/>
    <w:rsid w:val="00DB4C6A"/>
    <w:rsid w:val="00DD6F10"/>
    <w:rsid w:val="00DE6FD0"/>
    <w:rsid w:val="00DE766E"/>
    <w:rsid w:val="00DF03B4"/>
    <w:rsid w:val="00DF50A6"/>
    <w:rsid w:val="00E0657C"/>
    <w:rsid w:val="00E11EB0"/>
    <w:rsid w:val="00E12324"/>
    <w:rsid w:val="00E13735"/>
    <w:rsid w:val="00E13AEC"/>
    <w:rsid w:val="00E23382"/>
    <w:rsid w:val="00E314A9"/>
    <w:rsid w:val="00E32F71"/>
    <w:rsid w:val="00E33A6B"/>
    <w:rsid w:val="00E3500B"/>
    <w:rsid w:val="00E51F12"/>
    <w:rsid w:val="00E61414"/>
    <w:rsid w:val="00E82662"/>
    <w:rsid w:val="00E87CFD"/>
    <w:rsid w:val="00E9428A"/>
    <w:rsid w:val="00E95C00"/>
    <w:rsid w:val="00EB351A"/>
    <w:rsid w:val="00EC5763"/>
    <w:rsid w:val="00EC5EBF"/>
    <w:rsid w:val="00F00BC8"/>
    <w:rsid w:val="00F16371"/>
    <w:rsid w:val="00F2454A"/>
    <w:rsid w:val="00F44498"/>
    <w:rsid w:val="00F61C67"/>
    <w:rsid w:val="00F654E4"/>
    <w:rsid w:val="00F9303C"/>
    <w:rsid w:val="00F9469B"/>
    <w:rsid w:val="00FA5DEA"/>
    <w:rsid w:val="00FB3336"/>
    <w:rsid w:val="00FB5D58"/>
    <w:rsid w:val="00FB6C5E"/>
    <w:rsid w:val="00FC4D4D"/>
    <w:rsid w:val="00FC7CE3"/>
    <w:rsid w:val="00FD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4B440F-8C18-4871-9020-E574E1BD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9D61EC"/>
    <w:rPr>
      <w:rFonts w:ascii="Garamond" w:hAnsi="Garamond"/>
      <w:sz w:val="24"/>
      <w:szCs w:val="24"/>
    </w:rPr>
  </w:style>
  <w:style w:type="paragraph" w:styleId="Heading1">
    <w:name w:val="heading 1"/>
    <w:basedOn w:val="Normal"/>
    <w:next w:val="Normal"/>
    <w:qFormat/>
    <w:rsid w:val="008C040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C040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C040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Bullet2">
    <w:name w:val="Exercise_Bullet_2"/>
    <w:basedOn w:val="Normal"/>
    <w:autoRedefine/>
    <w:rsid w:val="00961E84"/>
    <w:pPr>
      <w:numPr>
        <w:numId w:val="1"/>
      </w:numPr>
    </w:pPr>
  </w:style>
  <w:style w:type="character" w:customStyle="1" w:styleId="BodyText1">
    <w:name w:val="BodyText_1"/>
    <w:rsid w:val="008C0407"/>
    <w:rPr>
      <w:rFonts w:ascii="Garamond" w:hAnsi="Garamond"/>
    </w:rPr>
  </w:style>
  <w:style w:type="character" w:customStyle="1" w:styleId="BodyTextBold">
    <w:name w:val="BodyText_Bold"/>
    <w:rsid w:val="008C0407"/>
    <w:rPr>
      <w:rFonts w:ascii="Garamond" w:hAnsi="Garamond"/>
      <w:b/>
      <w:bCs/>
    </w:rPr>
  </w:style>
  <w:style w:type="character" w:customStyle="1" w:styleId="BodyTextItalic">
    <w:name w:val="BodyText_Italic"/>
    <w:rsid w:val="008C0407"/>
    <w:rPr>
      <w:rFonts w:ascii="Garamond" w:hAnsi="Garamond"/>
      <w:i/>
      <w:iCs/>
    </w:rPr>
  </w:style>
  <w:style w:type="paragraph" w:customStyle="1" w:styleId="Bullet3">
    <w:name w:val="Bullet_3"/>
    <w:basedOn w:val="Normal"/>
    <w:rsid w:val="008C0407"/>
    <w:pPr>
      <w:numPr>
        <w:numId w:val="2"/>
      </w:numPr>
    </w:pPr>
  </w:style>
  <w:style w:type="paragraph" w:customStyle="1" w:styleId="ChapHeadDayNo">
    <w:name w:val="ChapHead_DayNo"/>
    <w:basedOn w:val="Heading1"/>
    <w:autoRedefine/>
    <w:rsid w:val="008C0407"/>
    <w:pPr>
      <w:jc w:val="right"/>
    </w:pPr>
    <w:rPr>
      <w:rFonts w:ascii="Franklin Gothic Medium Cond" w:hAnsi="Franklin Gothic Medium Cond"/>
      <w:b w:val="0"/>
      <w:bCs w:val="0"/>
      <w:sz w:val="36"/>
    </w:rPr>
  </w:style>
  <w:style w:type="character" w:customStyle="1" w:styleId="EvaluationRubric">
    <w:name w:val="Evaluation Rubric"/>
    <w:rsid w:val="008C0407"/>
    <w:rPr>
      <w:rFonts w:ascii="Garamond" w:hAnsi="Garamond"/>
      <w:b/>
      <w:bCs/>
    </w:rPr>
  </w:style>
  <w:style w:type="numbering" w:customStyle="1" w:styleId="EvaluationRubricParameter">
    <w:name w:val="Evaluation_Rubric_Parameter"/>
    <w:basedOn w:val="NoList"/>
    <w:rsid w:val="008C0407"/>
    <w:pPr>
      <w:numPr>
        <w:numId w:val="3"/>
      </w:numPr>
    </w:pPr>
  </w:style>
  <w:style w:type="paragraph" w:customStyle="1" w:styleId="EvaluationRubricWeightage">
    <w:name w:val="Evaluation_Rubric_Weightage"/>
    <w:basedOn w:val="Normal"/>
    <w:autoRedefine/>
    <w:rsid w:val="008C0407"/>
    <w:pPr>
      <w:widowControl w:val="0"/>
      <w:suppressAutoHyphens/>
      <w:jc w:val="center"/>
    </w:pPr>
    <w:rPr>
      <w:szCs w:val="20"/>
    </w:rPr>
  </w:style>
  <w:style w:type="paragraph" w:customStyle="1" w:styleId="ExerciseBullet1">
    <w:name w:val="Exercise_Bullet_1"/>
    <w:basedOn w:val="Normal"/>
    <w:autoRedefine/>
    <w:rsid w:val="008C0407"/>
    <w:pPr>
      <w:numPr>
        <w:numId w:val="4"/>
      </w:numPr>
    </w:pPr>
  </w:style>
  <w:style w:type="numbering" w:customStyle="1" w:styleId="ExerciseBullet3">
    <w:name w:val="Exercise_Bullet_3"/>
    <w:basedOn w:val="NoList"/>
    <w:rsid w:val="008C0407"/>
    <w:pPr>
      <w:numPr>
        <w:numId w:val="5"/>
      </w:numPr>
    </w:pPr>
  </w:style>
  <w:style w:type="paragraph" w:customStyle="1" w:styleId="ExerciseNo">
    <w:name w:val="ExerciseNo"/>
    <w:basedOn w:val="Heading3"/>
    <w:autoRedefine/>
    <w:rsid w:val="008C0407"/>
    <w:pPr>
      <w:spacing w:before="480" w:after="0"/>
    </w:pPr>
    <w:rPr>
      <w:rFonts w:ascii="Franklin Gothic Medium Cond" w:hAnsi="Franklin Gothic Medium Cond"/>
      <w:b w:val="0"/>
      <w:bCs w:val="0"/>
      <w:sz w:val="28"/>
    </w:rPr>
  </w:style>
  <w:style w:type="paragraph" w:customStyle="1" w:styleId="Marks">
    <w:name w:val="Marks"/>
    <w:basedOn w:val="Normal"/>
    <w:autoRedefine/>
    <w:rsid w:val="008C0407"/>
    <w:pPr>
      <w:ind w:firstLine="360"/>
      <w:jc w:val="right"/>
    </w:pPr>
    <w:rPr>
      <w:b/>
      <w:bCs/>
      <w:szCs w:val="20"/>
    </w:rPr>
  </w:style>
  <w:style w:type="paragraph" w:customStyle="1" w:styleId="Objective">
    <w:name w:val="Objective"/>
    <w:basedOn w:val="Heading2"/>
    <w:autoRedefine/>
    <w:rsid w:val="008C0407"/>
    <w:rPr>
      <w:rFonts w:ascii="Franklin Gothic Medium Cond" w:hAnsi="Franklin Gothic Medium Cond"/>
      <w:b w:val="0"/>
      <w:bCs w:val="0"/>
      <w:i w:val="0"/>
      <w:iCs w:val="0"/>
    </w:rPr>
  </w:style>
  <w:style w:type="numbering" w:customStyle="1" w:styleId="ObjectiveBullet">
    <w:name w:val="Objective_Bullet"/>
    <w:basedOn w:val="NoList"/>
    <w:rsid w:val="008C0407"/>
    <w:pPr>
      <w:numPr>
        <w:numId w:val="6"/>
      </w:numPr>
    </w:pPr>
  </w:style>
  <w:style w:type="character" w:customStyle="1" w:styleId="ProgramCode">
    <w:name w:val="ProgramCode"/>
    <w:rsid w:val="008C0407"/>
    <w:rPr>
      <w:rFonts w:ascii="Courier New" w:hAnsi="Courier New"/>
      <w:sz w:val="22"/>
    </w:rPr>
  </w:style>
  <w:style w:type="character" w:customStyle="1" w:styleId="ProgramCode1">
    <w:name w:val="ProgramCode_1"/>
    <w:rsid w:val="008C0407"/>
    <w:rPr>
      <w:rFonts w:ascii="Courier New" w:hAnsi="Courier New"/>
      <w:sz w:val="22"/>
    </w:rPr>
  </w:style>
  <w:style w:type="paragraph" w:customStyle="1" w:styleId="ProgramCode2">
    <w:name w:val="ProgramCode_2"/>
    <w:basedOn w:val="Normal"/>
    <w:autoRedefine/>
    <w:rsid w:val="008C0407"/>
    <w:pPr>
      <w:ind w:left="540"/>
    </w:pPr>
    <w:rPr>
      <w:rFonts w:ascii="Courier New" w:hAnsi="Courier New"/>
      <w:sz w:val="22"/>
      <w:szCs w:val="20"/>
    </w:rPr>
  </w:style>
  <w:style w:type="paragraph" w:customStyle="1" w:styleId="ProgramCode3">
    <w:name w:val="ProgramCode_3"/>
    <w:basedOn w:val="Normal"/>
    <w:autoRedefine/>
    <w:rsid w:val="008C0407"/>
    <w:pPr>
      <w:ind w:left="1080"/>
    </w:pPr>
    <w:rPr>
      <w:rFonts w:ascii="Courier New" w:hAnsi="Courier New"/>
      <w:sz w:val="22"/>
      <w:szCs w:val="20"/>
    </w:rPr>
  </w:style>
  <w:style w:type="paragraph" w:customStyle="1" w:styleId="ProgramCode4">
    <w:name w:val="ProgramCode_4"/>
    <w:basedOn w:val="Normal"/>
    <w:autoRedefine/>
    <w:rsid w:val="008C0407"/>
    <w:pPr>
      <w:ind w:left="1440"/>
    </w:pPr>
    <w:rPr>
      <w:rFonts w:ascii="Courier New" w:hAnsi="Courier New"/>
      <w:sz w:val="22"/>
      <w:szCs w:val="20"/>
    </w:rPr>
  </w:style>
  <w:style w:type="paragraph" w:customStyle="1" w:styleId="TableHead">
    <w:name w:val="Table_Head"/>
    <w:basedOn w:val="Normal"/>
    <w:autoRedefine/>
    <w:rsid w:val="008C0407"/>
    <w:pPr>
      <w:jc w:val="center"/>
    </w:pPr>
    <w:rPr>
      <w:b/>
      <w:bCs/>
      <w:szCs w:val="20"/>
    </w:rPr>
  </w:style>
  <w:style w:type="paragraph" w:customStyle="1" w:styleId="TitleCover">
    <w:name w:val="Title Cover"/>
    <w:basedOn w:val="Normal"/>
    <w:autoRedefine/>
    <w:rsid w:val="008C0407"/>
    <w:pPr>
      <w:jc w:val="center"/>
    </w:pPr>
    <w:rPr>
      <w:rFonts w:ascii="Arial Narrow" w:hAnsi="Arial Narrow"/>
      <w:b/>
      <w:bCs/>
      <w:color w:val="000080"/>
      <w:sz w:val="40"/>
      <w:szCs w:val="20"/>
    </w:rPr>
  </w:style>
  <w:style w:type="paragraph" w:customStyle="1" w:styleId="Title2">
    <w:name w:val="Title2"/>
    <w:basedOn w:val="TOC3"/>
    <w:rsid w:val="008C0407"/>
    <w:pPr>
      <w:tabs>
        <w:tab w:val="right" w:leader="dot" w:pos="8083"/>
      </w:tabs>
      <w:ind w:left="240"/>
    </w:pPr>
    <w:rPr>
      <w:rFonts w:ascii="Tahoma" w:hAnsi="Tahoma"/>
      <w:b/>
      <w:noProof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3">
    <w:name w:val="toc 3"/>
    <w:basedOn w:val="Normal"/>
    <w:next w:val="Normal"/>
    <w:autoRedefine/>
    <w:uiPriority w:val="39"/>
    <w:rsid w:val="008C0407"/>
    <w:pPr>
      <w:ind w:left="480"/>
    </w:pPr>
    <w:rPr>
      <w:rFonts w:ascii="Times New Roman" w:hAnsi="Times New Roman"/>
      <w:i/>
      <w:iCs/>
      <w:sz w:val="20"/>
      <w:szCs w:val="20"/>
    </w:rPr>
  </w:style>
  <w:style w:type="paragraph" w:customStyle="1" w:styleId="Version">
    <w:name w:val="Version"/>
    <w:basedOn w:val="Normal"/>
    <w:autoRedefine/>
    <w:rsid w:val="008C0407"/>
    <w:pPr>
      <w:jc w:val="center"/>
    </w:pPr>
    <w:rPr>
      <w:rFonts w:ascii="Arial Narrow" w:hAnsi="Arial Narrow"/>
      <w:b/>
      <w:bCs/>
      <w:color w:val="000080"/>
      <w:szCs w:val="20"/>
    </w:rPr>
  </w:style>
  <w:style w:type="paragraph" w:styleId="TOC1">
    <w:name w:val="toc 1"/>
    <w:basedOn w:val="Normal"/>
    <w:next w:val="Normal"/>
    <w:autoRedefine/>
    <w:uiPriority w:val="39"/>
    <w:rsid w:val="00456968"/>
    <w:pPr>
      <w:spacing w:before="120" w:after="120"/>
      <w:jc w:val="center"/>
    </w:pPr>
    <w:rPr>
      <w:rFonts w:ascii="Times New Roman" w:hAnsi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semiHidden/>
    <w:rsid w:val="00982414"/>
    <w:pPr>
      <w:ind w:left="240"/>
    </w:pPr>
    <w:rPr>
      <w:rFonts w:ascii="Times New Roman" w:hAnsi="Times New Roman"/>
      <w:smallCaps/>
      <w:sz w:val="20"/>
      <w:szCs w:val="20"/>
    </w:rPr>
  </w:style>
  <w:style w:type="character" w:styleId="Hyperlink">
    <w:name w:val="Hyperlink"/>
    <w:uiPriority w:val="99"/>
    <w:rsid w:val="00AA55E9"/>
    <w:rPr>
      <w:color w:val="0000FF"/>
      <w:u w:val="single"/>
    </w:rPr>
  </w:style>
  <w:style w:type="table" w:styleId="TableGrid">
    <w:name w:val="Table Grid"/>
    <w:basedOn w:val="TableNormal"/>
    <w:uiPriority w:val="59"/>
    <w:rsid w:val="00AA55E9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g-body">
    <w:name w:val="Cog-body"/>
    <w:basedOn w:val="Normal"/>
    <w:rsid w:val="00AA55E9"/>
    <w:pPr>
      <w:spacing w:before="40" w:after="40" w:line="260" w:lineRule="atLeast"/>
      <w:jc w:val="both"/>
    </w:pPr>
    <w:rPr>
      <w:rFonts w:ascii="Arial" w:hAnsi="Arial" w:cs="Arial"/>
      <w:sz w:val="20"/>
    </w:rPr>
  </w:style>
  <w:style w:type="paragraph" w:styleId="Header">
    <w:name w:val="header"/>
    <w:aliases w:val="h,Section Header,*Header"/>
    <w:basedOn w:val="Normal"/>
    <w:rsid w:val="0098241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241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82414"/>
  </w:style>
  <w:style w:type="paragraph" w:customStyle="1" w:styleId="TopicName">
    <w:name w:val="Topic Name"/>
    <w:basedOn w:val="ChapHeadDayNo"/>
    <w:rsid w:val="00E12324"/>
  </w:style>
  <w:style w:type="paragraph" w:customStyle="1" w:styleId="Hands-OnExercise">
    <w:name w:val="Hands-On Exercise"/>
    <w:basedOn w:val="Heading3"/>
    <w:rsid w:val="00E12324"/>
  </w:style>
  <w:style w:type="paragraph" w:customStyle="1" w:styleId="GuidedAssignment">
    <w:name w:val="Guided Assignment"/>
    <w:basedOn w:val="Heading3"/>
    <w:rsid w:val="00E12324"/>
  </w:style>
  <w:style w:type="paragraph" w:styleId="TOC4">
    <w:name w:val="toc 4"/>
    <w:basedOn w:val="Normal"/>
    <w:next w:val="Normal"/>
    <w:autoRedefine/>
    <w:semiHidden/>
    <w:rsid w:val="00456968"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56968"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56968"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56968"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56968"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56968"/>
    <w:pPr>
      <w:ind w:left="1920"/>
    </w:pPr>
    <w:rPr>
      <w:rFonts w:ascii="Times New Roman" w:hAnsi="Times New Roman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A15AC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ListParagraph">
    <w:name w:val="List Paragraph"/>
    <w:basedOn w:val="Normal"/>
    <w:uiPriority w:val="34"/>
    <w:qFormat/>
    <w:rsid w:val="00FC7CE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unhideWhenUsed/>
    <w:rsid w:val="00A91FB9"/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A91FB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8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4509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7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2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16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166466.CTS\Desktop\Hands-on%20Exercise%20Template_v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ating1 xmlns="7ed4bbcd-2847-45c9-8892-2ca4bb5944d1" xsi:nil="true"/>
    <_x0043_M10 xmlns="7ed4bbcd-2847-45c9-8892-2ca4bb5944d1" xsi:nil="true"/>
    <CopyToPath xmlns="7ed4bbcd-2847-45c9-8892-2ca4bb5944d1" xsi:nil="true"/>
    <Rating3 xmlns="7ed4bbcd-2847-45c9-8892-2ca4bb5944d1" xsi:nil="true"/>
    <FolderPath xmlns="7ed4bbcd-2847-45c9-8892-2ca4bb5944d1" xsi:nil="true"/>
    <UnmappedDocuments xmlns="7ed4bbcd-2847-45c9-8892-2ca4bb5944d1" xsi:nil="true"/>
    <Rating2 xmlns="7ed4bbcd-2847-45c9-8892-2ca4bb5944d1" xsi:nil="true"/>
    <LatestDownloads xmlns="7ed4bbcd-2847-45c9-8892-2ca4bb5944d1" xsi:nil="true"/>
    <FolderId xmlns="7ed4bbcd-2847-45c9-8892-2ca4bb5944d1" xsi:nil="true"/>
    <ViewCount xmlns="7ed4bbcd-2847-45c9-8892-2ca4bb5944d1" xsi:nil="true"/>
    <_x0043_M1 xmlns="7ed4bbcd-2847-45c9-8892-2ca4bb5944d1" xsi:nil="true"/>
    <CheckedOutPath xmlns="7ed4bbcd-2847-45c9-8892-2ca4bb5944d1" xsi:nil="true"/>
    <ApprovalStatus xmlns="7ed4bbcd-2847-45c9-8892-2ca4bb5944d1" xsi:nil="true"/>
    <MBID xmlns="7ed4bbcd-2847-45c9-8892-2ca4bb5944d1" xsi:nil="true"/>
    <Functional_x0020_Module3 xmlns="7ed4bbcd-2847-45c9-8892-2ca4bb5944d1" xsi:nil="true"/>
    <Tags xmlns="7ed4bbcd-2847-45c9-8892-2ca4bb5944d1" xsi:nil="true"/>
    <_x0043_M3 xmlns="7ed4bbcd-2847-45c9-8892-2ca4bb5944d1" xsi:nil="true"/>
    <Role xmlns="7ed4bbcd-2847-45c9-8892-2ca4bb5944d1" xsi:nil="true"/>
    <_x0043_M2 xmlns="7ed4bbcd-2847-45c9-8892-2ca4bb5944d1" xsi:nil="true"/>
    <_x0043_M5 xmlns="7ed4bbcd-2847-45c9-8892-2ca4bb5944d1" xsi:nil="true"/>
    <_x0043_M4 xmlns="7ed4bbcd-2847-45c9-8892-2ca4bb5944d1" xsi:nil="true"/>
    <Functional_x0020_Modules xmlns="7ed4bbcd-2847-45c9-8892-2ca4bb5944d1" xsi:nil="true"/>
    <Functional_x0020_Module2 xmlns="7ed4bbcd-2847-45c9-8892-2ca4bb5944d1" xsi:nil="true"/>
    <AverageRating xmlns="7ed4bbcd-2847-45c9-8892-2ca4bb5944d1" xsi:nil="true"/>
    <_x0043_M7 xmlns="7ed4bbcd-2847-45c9-8892-2ca4bb5944d1" xsi:nil="true"/>
    <Releases xmlns="7ed4bbcd-2847-45c9-8892-2ca4bb5944d1" xsi:nil="true"/>
    <ClientSupplied xmlns="7ed4bbcd-2847-45c9-8892-2ca4bb5944d1" xsi:nil="true"/>
    <_x0043_M6 xmlns="7ed4bbcd-2847-45c9-8892-2ca4bb5944d1" xsi:nil="true"/>
    <BaselinedVersions xmlns="7ed4bbcd-2847-45c9-8892-2ca4bb5944d1" xsi:nil="true"/>
    <_x0043_M9 xmlns="7ed4bbcd-2847-45c9-8892-2ca4bb5944d1" xsi:nil="true"/>
    <Phase xmlns="7ed4bbcd-2847-45c9-8892-2ca4bb5944d1" xsi:nil="true"/>
    <_x0043_M8 xmlns="7ed4bbcd-2847-45c9-8892-2ca4bb5944d1" xsi:nil="true"/>
    <AccountID xmlns="7ed4bbcd-2847-45c9-8892-2ca4bb5944d1" xsi:nil="true"/>
    <SubProjectID xmlns="7ed4bbcd-2847-45c9-8892-2ca4bb5944d1" xsi:nil="true"/>
    <Comments xmlns="7ed4bbcd-2847-45c9-8892-2ca4bb5944d1" xsi:nil="true"/>
    <ProjectID xmlns="7ed4bbcd-2847-45c9-8892-2ca4bb5944d1" xsi:nil="true"/>
    <Processes xmlns="7ed4bbcd-2847-45c9-8892-2ca4bb5944d1" xsi:nil="true"/>
    <Activities xmlns="7ed4bbcd-2847-45c9-8892-2ca4bb5944d1" xsi:nil="true"/>
    <CopySource xmlns="7ed4bbcd-2847-45c9-8892-2ca4bb5944d1" xsi:nil="true"/>
    <AssociateID xmlns="7ed4bbcd-2847-45c9-8892-2ca4bb5944d1" xsi:nil="true"/>
    <Rating5 xmlns="7ed4bbcd-2847-45c9-8892-2ca4bb5944d1" xsi:nil="true"/>
    <Work_x0020_request xmlns="7ed4bbcd-2847-45c9-8892-2ca4bb5944d1" xsi:nil="true"/>
    <Rating4 xmlns="7ed4bbcd-2847-45c9-8892-2ca4bb5944d1" xsi:nil="true"/>
    <ArtifactStatus xmlns="7ed4bbcd-2847-45c9-8892-2ca4bb5944d1" xsi:nil="true"/>
    <ReasonforRejection xmlns="7ed4bbcd-2847-45c9-8892-2ca4bb5944d1" xsi:nil="true"/>
    <CreatedTime xmlns="7ed4bbcd-2847-45c9-8892-2ca4bb5944d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0C7F52BF0C954BA1C6FA789FBC7FA2" ma:contentTypeVersion="46" ma:contentTypeDescription="Create a new document." ma:contentTypeScope="" ma:versionID="552f1a22e18084e3732ba333718f5cd5">
  <xsd:schema xmlns:xsd="http://www.w3.org/2001/XMLSchema" xmlns:xs="http://www.w3.org/2001/XMLSchema" xmlns:p="http://schemas.microsoft.com/office/2006/metadata/properties" xmlns:ns2="7ed4bbcd-2847-45c9-8892-2ca4bb5944d1" targetNamespace="http://schemas.microsoft.com/office/2006/metadata/properties" ma:root="true" ma:fieldsID="80312499a37d522863487b7329d232d6" ns2:_="">
    <xsd:import namespace="7ed4bbcd-2847-45c9-8892-2ca4bb5944d1"/>
    <xsd:element name="properties">
      <xsd:complexType>
        <xsd:sequence>
          <xsd:element name="documentManagement">
            <xsd:complexType>
              <xsd:all>
                <xsd:element ref="ns2:AccountID" minOccurs="0"/>
                <xsd:element ref="ns2:ProjectID" minOccurs="0"/>
                <xsd:element ref="ns2:SubProjectID" minOccurs="0"/>
                <xsd:element ref="ns2:AssociateID" minOccurs="0"/>
                <xsd:element ref="ns2:Role" minOccurs="0"/>
                <xsd:element ref="ns2:CreatedTime" minOccurs="0"/>
                <xsd:element ref="ns2:Processes" minOccurs="0"/>
                <xsd:element ref="ns2:Phase" minOccurs="0"/>
                <xsd:element ref="ns2:Activities" minOccurs="0"/>
                <xsd:element ref="ns2:Releases" minOccurs="0"/>
                <xsd:element ref="ns2:Functional_x0020_Modules" minOccurs="0"/>
                <xsd:element ref="ns2:Functional_x0020_Module2" minOccurs="0"/>
                <xsd:element ref="ns2:Functional_x0020_Module3" minOccurs="0"/>
                <xsd:element ref="ns2:ViewCount" minOccurs="0"/>
                <xsd:element ref="ns2:CheckedOutPath" minOccurs="0"/>
                <xsd:element ref="ns2:ApprovalStatus" minOccurs="0"/>
                <xsd:element ref="ns2:Work_x0020_request" minOccurs="0"/>
                <xsd:element ref="ns2:Tags" minOccurs="0"/>
                <xsd:element ref="ns2:ArtifactStatus" minOccurs="0"/>
                <xsd:element ref="ns2:UnmappedDocuments" minOccurs="0"/>
                <xsd:element ref="ns2:CopySource" minOccurs="0"/>
                <xsd:element ref="ns2:CopyToPath" minOccurs="0"/>
                <xsd:element ref="ns2:Comments" minOccurs="0"/>
                <xsd:element ref="ns2:Rating1" minOccurs="0"/>
                <xsd:element ref="ns2:Rating2" minOccurs="0"/>
                <xsd:element ref="ns2:Rating3" minOccurs="0"/>
                <xsd:element ref="ns2:Rating4" minOccurs="0"/>
                <xsd:element ref="ns2:Rating5" minOccurs="0"/>
                <xsd:element ref="ns2:ClientSupplied" minOccurs="0"/>
                <xsd:element ref="ns2:LatestDownloads" minOccurs="0"/>
                <xsd:element ref="ns2:BaselinedVersions" minOccurs="0"/>
                <xsd:element ref="ns2:AverageRating" minOccurs="0"/>
                <xsd:element ref="ns2:ReasonforRejection" minOccurs="0"/>
                <xsd:element ref="ns2:FolderId" minOccurs="0"/>
                <xsd:element ref="ns2:FolderPath" minOccurs="0"/>
                <xsd:element ref="ns2:MBID" minOccurs="0"/>
                <xsd:element ref="ns2:_x0043_M1" minOccurs="0"/>
                <xsd:element ref="ns2:_x0043_M2" minOccurs="0"/>
                <xsd:element ref="ns2:_x0043_M3" minOccurs="0"/>
                <xsd:element ref="ns2:_x0043_M4" minOccurs="0"/>
                <xsd:element ref="ns2:_x0043_M5" minOccurs="0"/>
                <xsd:element ref="ns2:_x0043_M6" minOccurs="0"/>
                <xsd:element ref="ns2:_x0043_M7" minOccurs="0"/>
                <xsd:element ref="ns2:_x0043_M8" minOccurs="0"/>
                <xsd:element ref="ns2:_x0043_M9" minOccurs="0"/>
                <xsd:element ref="ns2:_x0043_M1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4bbcd-2847-45c9-8892-2ca4bb5944d1" elementFormDefault="qualified">
    <xsd:import namespace="http://schemas.microsoft.com/office/2006/documentManagement/types"/>
    <xsd:import namespace="http://schemas.microsoft.com/office/infopath/2007/PartnerControls"/>
    <xsd:element name="AccountID" ma:index="8" nillable="true" ma:displayName="AccountID" ma:internalName="AccountID">
      <xsd:simpleType>
        <xsd:restriction base="dms:Text"/>
      </xsd:simpleType>
    </xsd:element>
    <xsd:element name="ProjectID" ma:index="9" nillable="true" ma:displayName="ProjectID" ma:internalName="ProjectID">
      <xsd:simpleType>
        <xsd:restriction base="dms:Text"/>
      </xsd:simpleType>
    </xsd:element>
    <xsd:element name="SubProjectID" ma:index="10" nillable="true" ma:displayName="SubProjectID" ma:internalName="SubProjectID">
      <xsd:simpleType>
        <xsd:restriction base="dms:Text"/>
      </xsd:simpleType>
    </xsd:element>
    <xsd:element name="AssociateID" ma:index="11" nillable="true" ma:displayName="AssociateID" ma:internalName="AssociateID">
      <xsd:simpleType>
        <xsd:restriction base="dms:Text"/>
      </xsd:simpleType>
    </xsd:element>
    <xsd:element name="Role" ma:index="12" nillable="true" ma:displayName="Role" ma:internalName="Role">
      <xsd:simpleType>
        <xsd:restriction base="dms:Text"/>
      </xsd:simpleType>
    </xsd:element>
    <xsd:element name="CreatedTime" ma:index="13" nillable="true" ma:displayName="CreatedTime" ma:internalName="CreatedTime">
      <xsd:simpleType>
        <xsd:restriction base="dms:DateTime"/>
      </xsd:simpleType>
    </xsd:element>
    <xsd:element name="Processes" ma:index="14" nillable="true" ma:displayName="Processes" ma:internalName="Processes">
      <xsd:simpleType>
        <xsd:restriction base="dms:Text"/>
      </xsd:simpleType>
    </xsd:element>
    <xsd:element name="Phase" ma:index="15" nillable="true" ma:displayName="Phase" ma:internalName="Phase">
      <xsd:simpleType>
        <xsd:restriction base="dms:Text"/>
      </xsd:simpleType>
    </xsd:element>
    <xsd:element name="Activities" ma:index="16" nillable="true" ma:displayName="Activities" ma:internalName="Activities">
      <xsd:simpleType>
        <xsd:restriction base="dms:Text"/>
      </xsd:simpleType>
    </xsd:element>
    <xsd:element name="Releases" ma:index="17" nillable="true" ma:displayName="Releases" ma:internalName="Releases">
      <xsd:simpleType>
        <xsd:restriction base="dms:Text"/>
      </xsd:simpleType>
    </xsd:element>
    <xsd:element name="Functional_x0020_Modules" ma:index="18" nillable="true" ma:displayName="Functional Modules" ma:internalName="Functional_x0020_Modules">
      <xsd:simpleType>
        <xsd:restriction base="dms:Text"/>
      </xsd:simpleType>
    </xsd:element>
    <xsd:element name="Functional_x0020_Module2" ma:index="19" nillable="true" ma:displayName="Functional Module2" ma:internalName="Functional_x0020_Module2">
      <xsd:simpleType>
        <xsd:restriction base="dms:Text"/>
      </xsd:simpleType>
    </xsd:element>
    <xsd:element name="Functional_x0020_Module3" ma:index="20" nillable="true" ma:displayName="Functional Module3" ma:internalName="Functional_x0020_Module3">
      <xsd:simpleType>
        <xsd:restriction base="dms:Text"/>
      </xsd:simpleType>
    </xsd:element>
    <xsd:element name="ViewCount" ma:index="21" nillable="true" ma:displayName="ViewCount" ma:internalName="ViewCount">
      <xsd:simpleType>
        <xsd:restriction base="dms:Unknown"/>
      </xsd:simpleType>
    </xsd:element>
    <xsd:element name="CheckedOutPath" ma:index="22" nillable="true" ma:displayName="CheckedOutPath" ma:internalName="CheckedOutPath">
      <xsd:simpleType>
        <xsd:restriction base="dms:Text"/>
      </xsd:simpleType>
    </xsd:element>
    <xsd:element name="ApprovalStatus" ma:index="23" nillable="true" ma:displayName="ApprovalStatus" ma:internalName="ApprovalStatus">
      <xsd:simpleType>
        <xsd:restriction base="dms:Text"/>
      </xsd:simpleType>
    </xsd:element>
    <xsd:element name="Work_x0020_request" ma:index="24" nillable="true" ma:displayName="Work request" ma:internalName="Work_x0020_request">
      <xsd:simpleType>
        <xsd:restriction base="dms:Text"/>
      </xsd:simpleType>
    </xsd:element>
    <xsd:element name="Tags" ma:index="25" nillable="true" ma:displayName="Tags" ma:internalName="Tags">
      <xsd:simpleType>
        <xsd:restriction base="dms:Note">
          <xsd:maxLength value="255"/>
        </xsd:restriction>
      </xsd:simpleType>
    </xsd:element>
    <xsd:element name="ArtifactStatus" ma:index="26" nillable="true" ma:displayName="ArtifactStatus" ma:internalName="ArtifactStatus">
      <xsd:simpleType>
        <xsd:restriction base="dms:Text"/>
      </xsd:simpleType>
    </xsd:element>
    <xsd:element name="UnmappedDocuments" ma:index="27" nillable="true" ma:displayName="UnmappedDocuments" ma:internalName="UnmappedDocuments">
      <xsd:simpleType>
        <xsd:restriction base="dms:Text"/>
      </xsd:simpleType>
    </xsd:element>
    <xsd:element name="CopySource" ma:index="28" nillable="true" ma:displayName="CopySource" ma:internalName="CopySource">
      <xsd:simpleType>
        <xsd:restriction base="dms:Text"/>
      </xsd:simpleType>
    </xsd:element>
    <xsd:element name="CopyToPath" ma:index="29" nillable="true" ma:displayName="CopyToPath" ma:internalName="CopyToPath">
      <xsd:simpleType>
        <xsd:restriction base="dms:Text"/>
      </xsd:simpleType>
    </xsd:element>
    <xsd:element name="Comments" ma:index="30" nillable="true" ma:displayName="Comments" ma:internalName="Comments">
      <xsd:simpleType>
        <xsd:restriction base="dms:Note">
          <xsd:maxLength value="255"/>
        </xsd:restriction>
      </xsd:simpleType>
    </xsd:element>
    <xsd:element name="Rating1" ma:index="31" nillable="true" ma:displayName="Rating1" ma:internalName="Rating1">
      <xsd:simpleType>
        <xsd:restriction base="dms:Unknown"/>
      </xsd:simpleType>
    </xsd:element>
    <xsd:element name="Rating2" ma:index="32" nillable="true" ma:displayName="Rating2" ma:internalName="Rating2">
      <xsd:simpleType>
        <xsd:restriction base="dms:Unknown"/>
      </xsd:simpleType>
    </xsd:element>
    <xsd:element name="Rating3" ma:index="33" nillable="true" ma:displayName="Rating3" ma:internalName="Rating3">
      <xsd:simpleType>
        <xsd:restriction base="dms:Unknown"/>
      </xsd:simpleType>
    </xsd:element>
    <xsd:element name="Rating4" ma:index="34" nillable="true" ma:displayName="Rating4" ma:internalName="Rating4">
      <xsd:simpleType>
        <xsd:restriction base="dms:Unknown"/>
      </xsd:simpleType>
    </xsd:element>
    <xsd:element name="Rating5" ma:index="35" nillable="true" ma:displayName="Rating5" ma:internalName="Rating5">
      <xsd:simpleType>
        <xsd:restriction base="dms:Unknown"/>
      </xsd:simpleType>
    </xsd:element>
    <xsd:element name="ClientSupplied" ma:index="36" nillable="true" ma:displayName="ClientSupplied" ma:internalName="ClientSupplied">
      <xsd:simpleType>
        <xsd:restriction base="dms:Text"/>
      </xsd:simpleType>
    </xsd:element>
    <xsd:element name="LatestDownloads" ma:index="37" nillable="true" ma:displayName="LatestDownloads" ma:internalName="LatestDownloads">
      <xsd:simpleType>
        <xsd:restriction base="dms:DateTime"/>
      </xsd:simpleType>
    </xsd:element>
    <xsd:element name="BaselinedVersions" ma:index="38" nillable="true" ma:displayName="BaselinedVersions" ma:internalName="BaselinedVersions">
      <xsd:simpleType>
        <xsd:restriction base="dms:Text"/>
      </xsd:simpleType>
    </xsd:element>
    <xsd:element name="AverageRating" ma:index="39" nillable="true" ma:displayName="AverageRating" ma:internalName="AverageRating">
      <xsd:simpleType>
        <xsd:restriction base="dms:Text"/>
      </xsd:simpleType>
    </xsd:element>
    <xsd:element name="ReasonforRejection" ma:index="40" nillable="true" ma:displayName="ReasonforRejection" ma:internalName="ReasonforRejection">
      <xsd:simpleType>
        <xsd:restriction base="dms:Text"/>
      </xsd:simpleType>
    </xsd:element>
    <xsd:element name="FolderId" ma:index="41" nillable="true" ma:displayName="FolderId" ma:internalName="FolderId">
      <xsd:simpleType>
        <xsd:restriction base="dms:Text"/>
      </xsd:simpleType>
    </xsd:element>
    <xsd:element name="FolderPath" ma:index="42" nillable="true" ma:displayName="FolderPath" ma:internalName="FolderPath">
      <xsd:simpleType>
        <xsd:restriction base="dms:Text"/>
      </xsd:simpleType>
    </xsd:element>
    <xsd:element name="MBID" ma:index="43" nillable="true" ma:displayName="MBID" ma:internalName="MBID">
      <xsd:simpleType>
        <xsd:restriction base="dms:Text"/>
      </xsd:simpleType>
    </xsd:element>
    <xsd:element name="_x0043_M1" ma:index="44" nillable="true" ma:displayName="CM1" ma:internalName="_x0043_M1">
      <xsd:simpleType>
        <xsd:restriction base="dms:Text"/>
      </xsd:simpleType>
    </xsd:element>
    <xsd:element name="_x0043_M2" ma:index="45" nillable="true" ma:displayName="CM2" ma:internalName="_x0043_M2">
      <xsd:simpleType>
        <xsd:restriction base="dms:Text"/>
      </xsd:simpleType>
    </xsd:element>
    <xsd:element name="_x0043_M3" ma:index="46" nillable="true" ma:displayName="CM3" ma:internalName="_x0043_M3">
      <xsd:simpleType>
        <xsd:restriction base="dms:Text"/>
      </xsd:simpleType>
    </xsd:element>
    <xsd:element name="_x0043_M4" ma:index="47" nillable="true" ma:displayName="CM4" ma:internalName="_x0043_M4">
      <xsd:simpleType>
        <xsd:restriction base="dms:Text"/>
      </xsd:simpleType>
    </xsd:element>
    <xsd:element name="_x0043_M5" ma:index="48" nillable="true" ma:displayName="CM5" ma:internalName="_x0043_M5">
      <xsd:simpleType>
        <xsd:restriction base="dms:Text"/>
      </xsd:simpleType>
    </xsd:element>
    <xsd:element name="_x0043_M6" ma:index="49" nillable="true" ma:displayName="CM6" ma:internalName="_x0043_M6">
      <xsd:simpleType>
        <xsd:restriction base="dms:Text"/>
      </xsd:simpleType>
    </xsd:element>
    <xsd:element name="_x0043_M7" ma:index="50" nillable="true" ma:displayName="CM7" ma:internalName="_x0043_M7">
      <xsd:simpleType>
        <xsd:restriction base="dms:Text"/>
      </xsd:simpleType>
    </xsd:element>
    <xsd:element name="_x0043_M8" ma:index="51" nillable="true" ma:displayName="CM8" ma:internalName="_x0043_M8">
      <xsd:simpleType>
        <xsd:restriction base="dms:Text"/>
      </xsd:simpleType>
    </xsd:element>
    <xsd:element name="_x0043_M9" ma:index="52" nillable="true" ma:displayName="CM9" ma:internalName="_x0043_M9">
      <xsd:simpleType>
        <xsd:restriction base="dms:Text"/>
      </xsd:simpleType>
    </xsd:element>
    <xsd:element name="_x0043_M10" ma:index="53" nillable="true" ma:displayName="CM10" ma:internalName="_x0043_M1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568F57-5CAF-49A9-A92E-DBCF8F0A28B4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589AFB55-6C87-4468-ADDF-1BC13EF2ED73}">
  <ds:schemaRefs>
    <ds:schemaRef ds:uri="http://schemas.microsoft.com/office/2006/metadata/properties"/>
    <ds:schemaRef ds:uri="http://schemas.microsoft.com/office/infopath/2007/PartnerControls"/>
    <ds:schemaRef ds:uri="7ed4bbcd-2847-45c9-8892-2ca4bb5944d1"/>
  </ds:schemaRefs>
</ds:datastoreItem>
</file>

<file path=customXml/itemProps3.xml><?xml version="1.0" encoding="utf-8"?>
<ds:datastoreItem xmlns:ds="http://schemas.openxmlformats.org/officeDocument/2006/customXml" ds:itemID="{FBA83303-D122-4D4A-80A5-1969D3F2E9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116CF9-F082-499D-BC7C-C83C0F6EBD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4bbcd-2847-45c9-8892-2ca4bb594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A37CD1F-79B8-4989-92F4-B1EEF08E5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Hands-on Exercise Template_v1.0</Template>
  <TotalTime>4</TotalTime>
  <Pages>4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166466</dc:creator>
  <cp:keywords/>
  <cp:lastModifiedBy>Devi, Leela (Cognizant)</cp:lastModifiedBy>
  <cp:revision>5</cp:revision>
  <cp:lastPrinted>1899-12-31T18:30:00Z</cp:lastPrinted>
  <dcterms:created xsi:type="dcterms:W3CDTF">2017-10-13T08:43:00Z</dcterms:created>
  <dcterms:modified xsi:type="dcterms:W3CDTF">2017-10-16T07:40:00Z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0x0101008A0C7F52BF0C954BA1C6FA789FBC7FA2</vt:lpwstr>
  </property>
</Properties>
</file>